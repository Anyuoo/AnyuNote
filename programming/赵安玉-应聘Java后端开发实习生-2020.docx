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F330A" w14:textId="2FF31952" w:rsidR="00D6132C" w:rsidRDefault="00603B2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4F8A49F6" wp14:editId="17D33977">
                <wp:simplePos x="0" y="0"/>
                <wp:positionH relativeFrom="margin">
                  <wp:posOffset>-88530</wp:posOffset>
                </wp:positionH>
                <wp:positionV relativeFrom="page">
                  <wp:posOffset>685800</wp:posOffset>
                </wp:positionV>
                <wp:extent cx="6781800" cy="282097"/>
                <wp:effectExtent l="0" t="0" r="19050" b="38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2097"/>
                          <a:chOff x="0" y="1751"/>
                          <a:chExt cx="6781800" cy="282649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1751"/>
                            <a:ext cx="1256400" cy="282649"/>
                            <a:chOff x="3" y="2424"/>
                            <a:chExt cx="1255739" cy="391271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2424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03C00F" w14:textId="77777777" w:rsidR="00C12033" w:rsidRDefault="00C12033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8A49F6" id="组合 15" o:spid="_x0000_s1026" style="position:absolute;left:0;text-align:left;margin-left:-6.95pt;margin-top:54pt;width:534pt;height:22.2pt;z-index:-251662848;mso-position-horizontal-relative:margin;mso-position-vertical-relative:page;mso-height-relative:margin" coordorigin=",17" coordsize="67818,2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">
                <v:group id="组合 81" o:spid="_x0000_s1027" style="position:absolute;top:17;width:12564;height:2827" coordorigin=",24" coordsize="12557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28" style="position:absolute;top:24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503C00F" w14:textId="77777777" w:rsidR="00C12033" w:rsidRDefault="00C12033"/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2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3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x="margin" anchory="page"/>
              </v:group>
            </w:pict>
          </mc:Fallback>
        </mc:AlternateContent>
      </w:r>
    </w:p>
    <w:p w14:paraId="55CD058D" w14:textId="7B42531D" w:rsidR="00C12033" w:rsidRDefault="00603B2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62DD0B5C" wp14:editId="22C0B824">
                <wp:simplePos x="0" y="0"/>
                <wp:positionH relativeFrom="column">
                  <wp:posOffset>73025</wp:posOffset>
                </wp:positionH>
                <wp:positionV relativeFrom="page">
                  <wp:posOffset>720725</wp:posOffset>
                </wp:positionV>
                <wp:extent cx="914400" cy="9144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639E1" w14:textId="77777777" w:rsidR="00C12033" w:rsidRDefault="00D76B5A">
                            <w:pPr>
                              <w:adjustRightInd w:val="0"/>
                              <w:snapToGrid w:val="0"/>
                              <w:spacing w:line="240" w:lineRule="exact"/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DD0B5C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31" type="#_x0000_t202" style="position:absolute;left:0;text-align:left;margin-left:5.75pt;margin-top:56.75pt;width:1in;height:1in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" filled="f" fillcolor="white [3201]" stroked="f" strokeweight=".5pt">
                <v:textbox style="mso-fit-shape-to-text:t" inset="1mm,0,1mm,0">
                  <w:txbxContent>
                    <w:p w14:paraId="3F8639E1" w14:textId="77777777" w:rsidR="00C12033" w:rsidRDefault="00D76B5A">
                      <w:pPr>
                        <w:adjustRightInd w:val="0"/>
                        <w:snapToGrid w:val="0"/>
                        <w:spacing w:line="240" w:lineRule="exact"/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基本</w:t>
                      </w:r>
                      <w:r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86EA3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56AA43FF" wp14:editId="60710345">
                <wp:simplePos x="0" y="0"/>
                <wp:positionH relativeFrom="margin">
                  <wp:posOffset>-584835</wp:posOffset>
                </wp:positionH>
                <wp:positionV relativeFrom="page">
                  <wp:posOffset>436245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E35D39" id="组合 8" o:spid="_x0000_s1026" style="position:absolute;left:0;text-align:left;margin-left:-46.05pt;margin-top:34.35pt;width:615.4pt;height:15pt;z-index:-251666944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 w:rsidR="00D76B5A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7034F865" wp14:editId="466241C9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F4038" id="直接连接符 26" o:spid="_x0000_s1026" style="position:absolute;left:0;text-align:lef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14:paraId="7969FB6D" w14:textId="4DF47E24" w:rsidR="00C12033" w:rsidRDefault="00603B2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2FF788F" wp14:editId="1B94DAF9">
                <wp:simplePos x="0" y="0"/>
                <wp:positionH relativeFrom="margin">
                  <wp:posOffset>5574665</wp:posOffset>
                </wp:positionH>
                <wp:positionV relativeFrom="paragraph">
                  <wp:posOffset>105410</wp:posOffset>
                </wp:positionV>
                <wp:extent cx="854015" cy="1122356"/>
                <wp:effectExtent l="0" t="0" r="3810" b="19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1122356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512A0" id="矩形 11" o:spid="_x0000_s1026" style="position:absolute;left:0;text-align:left;margin-left:438.95pt;margin-top:8.3pt;width:67.25pt;height:88.35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" stroked="f" strokeweight="2pt">
                <v:fill r:id="rId9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5A9E7D7E" wp14:editId="7F591E5C">
                <wp:simplePos x="0" y="0"/>
                <wp:positionH relativeFrom="column">
                  <wp:posOffset>2892425</wp:posOffset>
                </wp:positionH>
                <wp:positionV relativeFrom="page">
                  <wp:posOffset>974090</wp:posOffset>
                </wp:positionV>
                <wp:extent cx="2407920" cy="118935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13FADA3" w14:textId="77777777" w:rsidR="00AE0860" w:rsidRPr="00B65E3A" w:rsidRDefault="00AE0860" w:rsidP="00AE0860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B65E3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地    址：四川 乐山</w:t>
                            </w:r>
                          </w:p>
                          <w:p w14:paraId="62F53C4D" w14:textId="77777777" w:rsidR="00C12033" w:rsidRPr="00B65E3A" w:rsidRDefault="00D76B5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65E3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出生年月：199</w:t>
                            </w:r>
                            <w:r w:rsidR="00B66417" w:rsidRPr="00B65E3A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 w:rsidRPr="00B65E3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.0</w:t>
                            </w:r>
                            <w:r w:rsidR="00B66417" w:rsidRPr="00B65E3A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B65E3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5173A00" w14:textId="77777777" w:rsidR="00C12033" w:rsidRPr="00B65E3A" w:rsidRDefault="00D76B5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65E3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毕业院校</w:t>
                            </w:r>
                            <w:r w:rsidRPr="00B65E3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</w:t>
                            </w:r>
                            <w:r w:rsidR="00642EBB" w:rsidRPr="00B65E3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成都理工大学工程技术学院专</w:t>
                            </w:r>
                            <w:r w:rsidR="00642EBB" w:rsidRPr="00B65E3A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="00642EBB" w:rsidRPr="00B65E3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业：软件工程</w:t>
                            </w:r>
                          </w:p>
                          <w:p w14:paraId="1718FEA6" w14:textId="77777777" w:rsidR="00C12033" w:rsidRPr="00B65E3A" w:rsidRDefault="00D76B5A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20"/>
                                <w:szCs w:val="20"/>
                              </w:rPr>
                            </w:pPr>
                            <w:r w:rsidRPr="00B65E3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    历</w:t>
                            </w:r>
                            <w:r w:rsidRPr="00B65E3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：本科</w:t>
                            </w:r>
                            <w:r w:rsidR="00E81B5B" w:rsidRPr="00B65E3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（2</w:t>
                            </w:r>
                            <w:r w:rsidR="00E81B5B" w:rsidRPr="00B65E3A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017-2021</w:t>
                            </w:r>
                            <w:r w:rsidR="00E81B5B" w:rsidRPr="00B65E3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9E7D7E" id="文本框 2" o:spid="_x0000_s1032" type="#_x0000_t202" style="position:absolute;left:0;text-align:left;margin-left:227.75pt;margin-top:76.7pt;width:189.6pt;height:93.65pt;z-index:-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" filled="f" stroked="f">
                <v:textbox style="mso-fit-shape-to-text:t">
                  <w:txbxContent>
                    <w:p w14:paraId="613FADA3" w14:textId="77777777" w:rsidR="00AE0860" w:rsidRPr="00B65E3A" w:rsidRDefault="00AE0860" w:rsidP="00AE0860">
                      <w:pPr>
                        <w:adjustRightInd w:val="0"/>
                        <w:snapToGrid w:val="0"/>
                        <w:spacing w:line="20" w:lineRule="atLeast"/>
                        <w:rPr>
                          <w:sz w:val="20"/>
                          <w:szCs w:val="20"/>
                        </w:rPr>
                      </w:pPr>
                      <w:r w:rsidRPr="00B65E3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地    址：四川 乐山</w:t>
                      </w:r>
                    </w:p>
                    <w:p w14:paraId="62F53C4D" w14:textId="77777777" w:rsidR="00C12033" w:rsidRPr="00B65E3A" w:rsidRDefault="00D76B5A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65E3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出生年月：199</w:t>
                      </w:r>
                      <w:r w:rsidR="00B66417" w:rsidRPr="00B65E3A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 w:rsidRPr="00B65E3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.0</w:t>
                      </w:r>
                      <w:r w:rsidR="00B66417" w:rsidRPr="00B65E3A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B65E3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 w14:paraId="75173A00" w14:textId="77777777" w:rsidR="00C12033" w:rsidRPr="00B65E3A" w:rsidRDefault="00D76B5A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65E3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毕业院校</w:t>
                      </w:r>
                      <w:r w:rsidRPr="00B65E3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</w:t>
                      </w:r>
                      <w:r w:rsidR="00642EBB" w:rsidRPr="00B65E3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成都理工大学工程技术学院专</w:t>
                      </w:r>
                      <w:r w:rsidR="00642EBB" w:rsidRPr="00B65E3A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="00642EBB" w:rsidRPr="00B65E3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业：软件工程</w:t>
                      </w:r>
                    </w:p>
                    <w:p w14:paraId="1718FEA6" w14:textId="77777777" w:rsidR="00C12033" w:rsidRPr="00B65E3A" w:rsidRDefault="00D76B5A">
                      <w:pPr>
                        <w:adjustRightInd w:val="0"/>
                        <w:snapToGrid w:val="0"/>
                        <w:spacing w:line="20" w:lineRule="atLeast"/>
                        <w:rPr>
                          <w:sz w:val="20"/>
                          <w:szCs w:val="20"/>
                        </w:rPr>
                      </w:pPr>
                      <w:r w:rsidRPr="00B65E3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    历</w:t>
                      </w:r>
                      <w:r w:rsidRPr="00B65E3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：本科</w:t>
                      </w:r>
                      <w:r w:rsidR="00E81B5B" w:rsidRPr="00B65E3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（2</w:t>
                      </w:r>
                      <w:r w:rsidR="00E81B5B" w:rsidRPr="00B65E3A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017-2021</w:t>
                      </w:r>
                      <w:r w:rsidR="00E81B5B" w:rsidRPr="00B65E3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17010E64" wp14:editId="2939943F">
                <wp:simplePos x="0" y="0"/>
                <wp:positionH relativeFrom="column">
                  <wp:posOffset>479425</wp:posOffset>
                </wp:positionH>
                <wp:positionV relativeFrom="page">
                  <wp:posOffset>969010</wp:posOffset>
                </wp:positionV>
                <wp:extent cx="2229485" cy="1174724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485" cy="11747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5FC05FB" w14:textId="77777777" w:rsidR="00C12033" w:rsidRDefault="00D76B5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姓    名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</w:t>
                            </w:r>
                            <w:r w:rsidR="00B6641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赵安玉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07E4579" w14:textId="77777777" w:rsidR="00C12033" w:rsidRDefault="00D76B5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民    族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73C2440" w14:textId="77777777" w:rsidR="00C12033" w:rsidRDefault="00D76B5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电    话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</w:t>
                            </w:r>
                            <w:r w:rsidR="00B6641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18502861998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947774D" w14:textId="77777777" w:rsidR="00642EBB" w:rsidRDefault="00642EB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微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信：M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X980214</w:t>
                            </w:r>
                          </w:p>
                          <w:p w14:paraId="45B8ACD3" w14:textId="77777777" w:rsidR="00C12033" w:rsidRPr="00AE0860" w:rsidRDefault="00B65E3A" w:rsidP="00AE086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邮</w:t>
                            </w:r>
                            <w:proofErr w:type="gramEnd"/>
                            <w:r w:rsidR="00D76B5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箱：</w:t>
                            </w:r>
                            <w:r w:rsidR="00B6641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anyuzhao@qq.com</w:t>
                            </w:r>
                            <w:r w:rsidR="00D76B5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10E64" id="_x0000_s1033" type="#_x0000_t202" style="position:absolute;left:0;text-align:left;margin-left:37.75pt;margin-top:76.3pt;width:175.55pt;height:92.5pt;z-index:-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" filled="f" stroked="f">
                <v:textbox>
                  <w:txbxContent>
                    <w:p w14:paraId="25FC05FB" w14:textId="77777777" w:rsidR="00C12033" w:rsidRDefault="00D76B5A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姓    名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</w:t>
                      </w:r>
                      <w:r w:rsidR="00B6641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赵安玉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 w14:paraId="507E4579" w14:textId="77777777" w:rsidR="00C12033" w:rsidRDefault="00D76B5A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民    族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 w14:paraId="173C2440" w14:textId="77777777" w:rsidR="00C12033" w:rsidRDefault="00D76B5A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电    话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</w:t>
                      </w:r>
                      <w:r w:rsidR="00B6641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18502861998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 w14:paraId="7947774D" w14:textId="77777777" w:rsidR="00642EBB" w:rsidRDefault="00642EB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微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信：M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X980214</w:t>
                      </w:r>
                    </w:p>
                    <w:p w14:paraId="45B8ACD3" w14:textId="77777777" w:rsidR="00C12033" w:rsidRPr="00AE0860" w:rsidRDefault="00B65E3A" w:rsidP="00AE086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邮</w:t>
                      </w:r>
                      <w:proofErr w:type="gramEnd"/>
                      <w:r w:rsidR="00D76B5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箱：</w:t>
                      </w:r>
                      <w:r w:rsidR="00B6641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anyuzhao@qq.com</w:t>
                      </w:r>
                      <w:r w:rsidR="00D76B5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36B319A" w14:textId="42D05909" w:rsidR="00B36153" w:rsidRDefault="00B36153">
      <w:pPr>
        <w:adjustRightInd w:val="0"/>
        <w:snapToGrid w:val="0"/>
      </w:pPr>
    </w:p>
    <w:p w14:paraId="37E9AFC6" w14:textId="77777777" w:rsidR="00B36153" w:rsidRDefault="00B36153">
      <w:pPr>
        <w:adjustRightInd w:val="0"/>
        <w:snapToGrid w:val="0"/>
      </w:pPr>
    </w:p>
    <w:p w14:paraId="45AF1EC2" w14:textId="77777777" w:rsidR="00B36153" w:rsidRDefault="00B36153">
      <w:pPr>
        <w:adjustRightInd w:val="0"/>
        <w:snapToGrid w:val="0"/>
      </w:pPr>
    </w:p>
    <w:p w14:paraId="134E071E" w14:textId="04498C05" w:rsidR="00B36153" w:rsidRDefault="00B36153">
      <w:pPr>
        <w:adjustRightInd w:val="0"/>
        <w:snapToGrid w:val="0"/>
      </w:pPr>
    </w:p>
    <w:p w14:paraId="7DEF329B" w14:textId="32C1536F" w:rsidR="00B36153" w:rsidRDefault="00603B2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1F5000E3" wp14:editId="53797400">
                <wp:simplePos x="0" y="0"/>
                <wp:positionH relativeFrom="column">
                  <wp:posOffset>69312</wp:posOffset>
                </wp:positionH>
                <wp:positionV relativeFrom="page">
                  <wp:posOffset>2275754</wp:posOffset>
                </wp:positionV>
                <wp:extent cx="914400" cy="9144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3FB7F" w14:textId="77777777" w:rsidR="00C12033" w:rsidRDefault="00AE0860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000E3" id="文本框 10" o:spid="_x0000_s1034" type="#_x0000_t202" style="position:absolute;left:0;text-align:left;margin-left:5.45pt;margin-top:179.2pt;width:1in;height:1in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" filled="f" stroked="f" strokeweight=".5pt">
                <v:textbox style="mso-fit-shape-to-text:t" inset="1mm,0,1mm,0">
                  <w:txbxContent>
                    <w:p w14:paraId="66F3FB7F" w14:textId="77777777" w:rsidR="00C12033" w:rsidRDefault="00AE0860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专业技能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5B948807" wp14:editId="4A0FE089">
                <wp:simplePos x="0" y="0"/>
                <wp:positionH relativeFrom="margin">
                  <wp:posOffset>-86995</wp:posOffset>
                </wp:positionH>
                <wp:positionV relativeFrom="page">
                  <wp:posOffset>2217969</wp:posOffset>
                </wp:positionV>
                <wp:extent cx="6781165" cy="280670"/>
                <wp:effectExtent l="0" t="0" r="19685" b="508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165" cy="280670"/>
                          <a:chOff x="231" y="2542"/>
                          <a:chExt cx="6781569" cy="281858"/>
                        </a:xfrm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231" y="2542"/>
                            <a:ext cx="1256400" cy="281858"/>
                            <a:chOff x="234" y="3519"/>
                            <a:chExt cx="1255739" cy="390176"/>
                          </a:xfrm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234" y="3519"/>
                              <a:ext cx="1255739" cy="287657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ADE77A" w14:textId="77777777" w:rsidR="00C12033" w:rsidRDefault="00C12033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948807" id="组合 16" o:spid="_x0000_s1035" style="position:absolute;left:0;text-align:left;margin-left:-6.85pt;margin-top:174.65pt;width:533.95pt;height:22.1pt;z-index:-251661824;mso-position-horizontal-relative:margin;mso-position-vertical-relative:page;mso-height-relative:margin" coordorigin="2,25" coordsize="67815,2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">
                <v:group id="组合 81" o:spid="_x0000_s1036" style="position:absolute;left:2;top:25;width:12564;height:2819" coordorigin="2,35" coordsize="12557,3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o:lock v:ext="edit" aspectratio="t"/>
                  <v:shape id="任意多边形 2" o:spid="_x0000_s1037" style="position:absolute;left:2;top:35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7;1186091,287657;919994,0;955372,0;1165341,287657;1129963,287657;0,0;899245,0;1109214,287657;0,287657" o:connectangles="0,0,0,0,0,0,0,0,0,0,0,0" textboxrect="0,0,1406296,288031"/>
                    <v:textbox inset="5.5mm,0,,0">
                      <w:txbxContent>
                        <w:p w14:paraId="7BADE77A" w14:textId="77777777" w:rsidR="00C12033" w:rsidRDefault="00C12033"/>
                      </w:txbxContent>
                    </v:textbox>
                  </v:shape>
                  <v:shape id="直角三角形 3" o:spid="_x0000_s103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jCvxAAAANsAAAAPAAAAZHJzL2Rvd25yZXYueG1sRI9Ba8JA&#10;FITvQv/D8gq9mV0t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FB6MK/EAAAA2wAAAA8A&#10;AAAAAAAAAAAAAAAABwIAAGRycy9kb3ducmV2LnhtbFBLBQYAAAAAAwADALcAAAD4AgAAAAA=&#10;" fillcolor="#405e6c" stroked="f"/>
                </v:group>
                <v:line id="直接连接符 20" o:spid="_x0000_s103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zWwwAAANsAAAAPAAAAZHJzL2Rvd25yZXYueG1sRI9Ra8Iw&#10;FIXfB/6HcIW9raki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ZSMc1s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</w:p>
    <w:p w14:paraId="3BBC862D" w14:textId="56F1435F" w:rsidR="00C12033" w:rsidRDefault="00603B25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E4BB928" wp14:editId="4193FA4D">
                <wp:simplePos x="0" y="0"/>
                <wp:positionH relativeFrom="column">
                  <wp:posOffset>3368675</wp:posOffset>
                </wp:positionH>
                <wp:positionV relativeFrom="page">
                  <wp:posOffset>2465705</wp:posOffset>
                </wp:positionV>
                <wp:extent cx="3337560" cy="109347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1093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4EA3B68" w14:textId="3EF46EA6" w:rsidR="000E3E17" w:rsidRDefault="000E3E17" w:rsidP="004A188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平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台：Linux（</w:t>
                            </w:r>
                            <w:r w:rsidR="005F7D4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）</w:t>
                            </w:r>
                          </w:p>
                          <w:p w14:paraId="78F5BCAD" w14:textId="5A05A85A" w:rsidR="005417B9" w:rsidRDefault="004A188C" w:rsidP="004A188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工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5417B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具：</w:t>
                            </w:r>
                            <w:r w:rsidR="005417B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I</w:t>
                            </w:r>
                            <w:r w:rsidR="005417B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DEA</w:t>
                            </w:r>
                            <w:r w:rsidR="005417B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（熟练）</w:t>
                            </w:r>
                            <w:r w:rsidR="00E841A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A87305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V</w:t>
                            </w:r>
                            <w:r w:rsidR="00A87305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SCode</w:t>
                            </w:r>
                            <w:proofErr w:type="spellEnd"/>
                            <w:r w:rsidR="00587E6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（熟练）</w:t>
                            </w:r>
                          </w:p>
                          <w:p w14:paraId="06542606" w14:textId="67A845B7" w:rsidR="004A188C" w:rsidRDefault="005417B9" w:rsidP="005417B9">
                            <w:pPr>
                              <w:adjustRightInd w:val="0"/>
                              <w:snapToGrid w:val="0"/>
                              <w:ind w:left="630" w:firstLine="42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M</w:t>
                            </w:r>
                            <w:r w:rsidR="004A188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aven（熟练）</w:t>
                            </w:r>
                            <w:r w:rsidR="004A188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Git</w:t>
                            </w:r>
                            <w:r w:rsidR="004A188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（</w:t>
                            </w:r>
                            <w:r w:rsidR="005F7D4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</w:t>
                            </w:r>
                            <w:r w:rsidR="004A188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）</w:t>
                            </w:r>
                          </w:p>
                          <w:p w14:paraId="65435A51" w14:textId="3CB8B1E1" w:rsidR="00C12033" w:rsidRDefault="00E841AC" w:rsidP="005417B9">
                            <w:pPr>
                              <w:adjustRightInd w:val="0"/>
                              <w:snapToGrid w:val="0"/>
                              <w:ind w:leftChars="200" w:left="420" w:firstLineChars="300" w:firstLine="63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Gradle(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熟练)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B928" id="_x0000_s1040" type="#_x0000_t202" style="position:absolute;left:0;text-align:left;margin-left:265.25pt;margin-top:194.15pt;width:262.8pt;height:86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" filled="f" stroked="f">
                <v:textbox>
                  <w:txbxContent>
                    <w:p w14:paraId="14EA3B68" w14:textId="3EF46EA6" w:rsidR="000E3E17" w:rsidRDefault="000E3E17" w:rsidP="004A188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平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台：Linux（</w:t>
                      </w:r>
                      <w:r w:rsidR="005F7D4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）</w:t>
                      </w:r>
                    </w:p>
                    <w:p w14:paraId="78F5BCAD" w14:textId="5A05A85A" w:rsidR="005417B9" w:rsidRDefault="004A188C" w:rsidP="004A188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工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5417B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具：</w:t>
                      </w:r>
                      <w:r w:rsidR="005417B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I</w:t>
                      </w:r>
                      <w:r w:rsidR="005417B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DEA</w:t>
                      </w:r>
                      <w:r w:rsidR="005417B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（熟练）</w:t>
                      </w:r>
                      <w:r w:rsidR="00E841A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proofErr w:type="spellStart"/>
                      <w:r w:rsidR="00A87305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V</w:t>
                      </w:r>
                      <w:r w:rsidR="00A87305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SCode</w:t>
                      </w:r>
                      <w:proofErr w:type="spellEnd"/>
                      <w:r w:rsidR="00587E6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（熟练）</w:t>
                      </w:r>
                    </w:p>
                    <w:p w14:paraId="06542606" w14:textId="67A845B7" w:rsidR="004A188C" w:rsidRDefault="005417B9" w:rsidP="005417B9">
                      <w:pPr>
                        <w:adjustRightInd w:val="0"/>
                        <w:snapToGrid w:val="0"/>
                        <w:ind w:left="630" w:firstLine="42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M</w:t>
                      </w:r>
                      <w:r w:rsidR="004A188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aven（熟练）</w:t>
                      </w:r>
                      <w:r w:rsidR="004A188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Git</w:t>
                      </w:r>
                      <w:r w:rsidR="004A188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（</w:t>
                      </w:r>
                      <w:r w:rsidR="005F7D4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</w:t>
                      </w:r>
                      <w:r w:rsidR="004A188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）</w:t>
                      </w:r>
                    </w:p>
                    <w:p w14:paraId="65435A51" w14:textId="3CB8B1E1" w:rsidR="00C12033" w:rsidRDefault="00E841AC" w:rsidP="005417B9">
                      <w:pPr>
                        <w:adjustRightInd w:val="0"/>
                        <w:snapToGrid w:val="0"/>
                        <w:ind w:leftChars="200" w:left="420" w:firstLineChars="300" w:firstLine="63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Gradle(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熟练)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C12C092" wp14:editId="424B5B63">
                <wp:simplePos x="0" y="0"/>
                <wp:positionH relativeFrom="column">
                  <wp:posOffset>186690</wp:posOffset>
                </wp:positionH>
                <wp:positionV relativeFrom="page">
                  <wp:posOffset>2426257</wp:posOffset>
                </wp:positionV>
                <wp:extent cx="3208020" cy="126553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265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40998FD" w14:textId="77777777" w:rsidR="00585178" w:rsidRDefault="0058517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外语水平：英语（CET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）</w:t>
                            </w:r>
                          </w:p>
                          <w:p w14:paraId="2F3F29AE" w14:textId="30D5453F" w:rsidR="00C12033" w:rsidRDefault="00AF687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编程语言：</w:t>
                            </w:r>
                            <w:r w:rsidR="008A4DFA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Java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（熟练）</w:t>
                            </w:r>
                            <w:proofErr w:type="spellStart"/>
                            <w:r w:rsidR="002A4723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GoLang</w:t>
                            </w:r>
                            <w:proofErr w:type="spellEnd"/>
                            <w:r w:rsidR="002A4723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(熟悉)</w:t>
                            </w:r>
                          </w:p>
                          <w:p w14:paraId="252ED726" w14:textId="04578623" w:rsidR="008A4DFA" w:rsidRDefault="00AF687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数 据 库：</w:t>
                            </w:r>
                            <w:r w:rsidR="008A4DFA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MySQL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（熟练）</w:t>
                            </w:r>
                            <w:r w:rsidR="00445517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R</w:t>
                            </w:r>
                            <w:r w:rsidR="0044551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edis(熟悉)</w:t>
                            </w:r>
                          </w:p>
                          <w:p w14:paraId="1100859B" w14:textId="67963DDA" w:rsidR="00585178" w:rsidRDefault="00585178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框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架：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Spring+</w:t>
                            </w:r>
                            <w:r w:rsidR="00B766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SpringBoot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+Mybatis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（</w:t>
                            </w:r>
                            <w:r w:rsidR="005F7D4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）</w:t>
                            </w:r>
                          </w:p>
                          <w:p w14:paraId="5C1232A5" w14:textId="77777777" w:rsidR="0099406C" w:rsidRDefault="0099406C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2C092" id="_x0000_s1041" type="#_x0000_t202" style="position:absolute;left:0;text-align:left;margin-left:14.7pt;margin-top:191.05pt;width:252.6pt;height:99.6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" filled="f" stroked="f">
                <v:textbox>
                  <w:txbxContent>
                    <w:p w14:paraId="740998FD" w14:textId="77777777" w:rsidR="00585178" w:rsidRDefault="0058517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外语水平：英语（CET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4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）</w:t>
                      </w:r>
                    </w:p>
                    <w:p w14:paraId="2F3F29AE" w14:textId="30D5453F" w:rsidR="00C12033" w:rsidRDefault="00AF687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编程语言：</w:t>
                      </w:r>
                      <w:r w:rsidR="008A4DFA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Java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（熟练）</w:t>
                      </w:r>
                      <w:proofErr w:type="spellStart"/>
                      <w:r w:rsidR="002A4723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GoLang</w:t>
                      </w:r>
                      <w:proofErr w:type="spellEnd"/>
                      <w:r w:rsidR="002A4723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(熟悉)</w:t>
                      </w:r>
                    </w:p>
                    <w:p w14:paraId="252ED726" w14:textId="04578623" w:rsidR="008A4DFA" w:rsidRDefault="00AF687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数 据 库：</w:t>
                      </w:r>
                      <w:r w:rsidR="008A4DFA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MySQL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（熟练）</w:t>
                      </w:r>
                      <w:r w:rsidR="00445517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R</w:t>
                      </w:r>
                      <w:r w:rsidR="0044551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edis(熟悉)</w:t>
                      </w:r>
                    </w:p>
                    <w:p w14:paraId="1100859B" w14:textId="67963DDA" w:rsidR="00585178" w:rsidRDefault="00585178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框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架：</w:t>
                      </w:r>
                      <w:proofErr w:type="spellStart"/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Spring+</w:t>
                      </w:r>
                      <w:r w:rsidR="00B766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SpringBoot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+Mybatis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（</w:t>
                      </w:r>
                      <w:r w:rsidR="005F7D4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）</w:t>
                      </w:r>
                    </w:p>
                    <w:p w14:paraId="5C1232A5" w14:textId="77777777" w:rsidR="0099406C" w:rsidRDefault="0099406C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A744CA1" w14:textId="593B6728" w:rsidR="00C12033" w:rsidRDefault="00C12033">
      <w:pPr>
        <w:adjustRightInd w:val="0"/>
        <w:snapToGrid w:val="0"/>
      </w:pPr>
    </w:p>
    <w:p w14:paraId="6AACA5FC" w14:textId="32EE05EB" w:rsidR="00C12033" w:rsidRDefault="00C12033">
      <w:pPr>
        <w:adjustRightInd w:val="0"/>
        <w:snapToGrid w:val="0"/>
      </w:pPr>
    </w:p>
    <w:p w14:paraId="7C68AB28" w14:textId="21F846AE" w:rsidR="00C12033" w:rsidRDefault="00C12033">
      <w:pPr>
        <w:adjustRightInd w:val="0"/>
        <w:snapToGrid w:val="0"/>
      </w:pPr>
    </w:p>
    <w:p w14:paraId="567B0BF9" w14:textId="13662EAA" w:rsidR="00C12033" w:rsidRDefault="00225C51">
      <w:pPr>
        <w:adjustRightInd w:val="0"/>
        <w:snapToGrid w:val="0"/>
        <w:rPr>
          <w:rFonts w:hint="eastAsia"/>
        </w:rPr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5BDA2A5" wp14:editId="3F90108B">
                <wp:simplePos x="0" y="0"/>
                <wp:positionH relativeFrom="column">
                  <wp:posOffset>66675</wp:posOffset>
                </wp:positionH>
                <wp:positionV relativeFrom="paragraph">
                  <wp:posOffset>6327140</wp:posOffset>
                </wp:positionV>
                <wp:extent cx="6510020" cy="711200"/>
                <wp:effectExtent l="0" t="0" r="508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02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3031FD" w14:textId="77777777" w:rsidR="00ED0D58" w:rsidRDefault="00ED0D58" w:rsidP="00ED0D58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对编程有很高的热忱，喜欢钻研技术，以后想在GitHub等开源社区做点贡献。</w:t>
                            </w:r>
                          </w:p>
                          <w:p w14:paraId="43FA81EA" w14:textId="0B17A15C" w:rsidR="00ED0D58" w:rsidRDefault="00ED0D58" w:rsidP="00ED0D58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学习能力强，在两次暑假实习中，从一个电脑</w:t>
                            </w:r>
                            <w:r w:rsidR="003B6C1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硬件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小白，到可以独立检测和维修台式机笔记本软硬件，尤其学会了</w:t>
                            </w:r>
                            <w:r w:rsidR="00225C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主板维修。</w:t>
                            </w:r>
                          </w:p>
                          <w:p w14:paraId="7AC97869" w14:textId="77777777" w:rsidR="004448EA" w:rsidRPr="00ED0D58" w:rsidRDefault="004448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DA2A5" id="文本框 35" o:spid="_x0000_s1042" type="#_x0000_t202" style="position:absolute;left:0;text-align:left;margin-left:5.25pt;margin-top:498.2pt;width:512.6pt;height:56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" fillcolor="white [3201]" stroked="f" strokeweight=".5pt">
                <v:textbox>
                  <w:txbxContent>
                    <w:p w14:paraId="303031FD" w14:textId="77777777" w:rsidR="00ED0D58" w:rsidRDefault="00ED0D58" w:rsidP="00ED0D58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对编程有很高的热忱，喜欢钻研技术，以后想在GitHub等开源社区做点贡献。</w:t>
                      </w:r>
                    </w:p>
                    <w:p w14:paraId="43FA81EA" w14:textId="0B17A15C" w:rsidR="00ED0D58" w:rsidRDefault="00ED0D58" w:rsidP="00ED0D58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学习能力强，在两次暑假实习中，从一个电脑</w:t>
                      </w:r>
                      <w:r w:rsidR="003B6C1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硬件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小白，到可以独立检测和维修台式机笔记本软硬件，尤其学会了</w:t>
                      </w:r>
                      <w:r w:rsidR="00225C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简单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主板维修。</w:t>
                      </w:r>
                    </w:p>
                    <w:p w14:paraId="7AC97869" w14:textId="77777777" w:rsidR="004448EA" w:rsidRPr="00ED0D58" w:rsidRDefault="004448E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5C6755BB" wp14:editId="4BF000A2">
                <wp:simplePos x="0" y="0"/>
                <wp:positionH relativeFrom="column">
                  <wp:posOffset>80926</wp:posOffset>
                </wp:positionH>
                <wp:positionV relativeFrom="page">
                  <wp:posOffset>3583940</wp:posOffset>
                </wp:positionV>
                <wp:extent cx="914400" cy="914400"/>
                <wp:effectExtent l="0" t="0" r="0" b="1270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B21F8" w14:textId="7E8EC40F" w:rsidR="002C6841" w:rsidRDefault="00197CBD" w:rsidP="002C6841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能力情况</w:t>
                            </w:r>
                          </w:p>
                          <w:p w14:paraId="0632E54A" w14:textId="77777777" w:rsidR="00C12033" w:rsidRDefault="00C12033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755BB" id="文本框 27" o:spid="_x0000_s1043" type="#_x0000_t202" style="position:absolute;left:0;text-align:left;margin-left:6.35pt;margin-top:282.2pt;width:1in;height:1in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" filled="f" stroked="f" strokeweight=".5pt">
                <v:textbox style="mso-fit-shape-to-text:t" inset="1mm,0,1mm,0">
                  <w:txbxContent>
                    <w:p w14:paraId="1F5B21F8" w14:textId="7E8EC40F" w:rsidR="002C6841" w:rsidRDefault="00197CBD" w:rsidP="002C6841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能力情况</w:t>
                      </w:r>
                    </w:p>
                    <w:p w14:paraId="0632E54A" w14:textId="77777777" w:rsidR="00C12033" w:rsidRDefault="00C12033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BD23FAC" wp14:editId="355153B5">
                <wp:simplePos x="0" y="0"/>
                <wp:positionH relativeFrom="margin">
                  <wp:posOffset>-152169</wp:posOffset>
                </wp:positionH>
                <wp:positionV relativeFrom="margin">
                  <wp:posOffset>3095625</wp:posOffset>
                </wp:positionV>
                <wp:extent cx="6781569" cy="283210"/>
                <wp:effectExtent l="0" t="0" r="19685" b="254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569" cy="283210"/>
                          <a:chOff x="231" y="0"/>
                          <a:chExt cx="6781569" cy="284400"/>
                        </a:xfrm>
                      </wpg:grpSpPr>
                      <wpg:grpSp>
                        <wpg:cNvPr id="4" name="组合 81"/>
                        <wpg:cNvGrpSpPr>
                          <a:grpSpLocks noChangeAspect="1"/>
                        </wpg:cNvGrpSpPr>
                        <wpg:grpSpPr>
                          <a:xfrm>
                            <a:off x="231" y="0"/>
                            <a:ext cx="1256400" cy="284400"/>
                            <a:chOff x="234" y="0"/>
                            <a:chExt cx="1255739" cy="393695"/>
                          </a:xfrm>
                        </wpg:grpSpPr>
                        <wps:wsp>
                          <wps:cNvPr id="6" name="任意多边形 2"/>
                          <wps:cNvSpPr/>
                          <wps:spPr bwMode="auto">
                            <a:xfrm>
                              <a:off x="234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6319DF" w14:textId="77777777" w:rsidR="00C12033" w:rsidRDefault="00C12033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D23FAC" id="组合 1" o:spid="_x0000_s1044" style="position:absolute;left:0;text-align:left;margin-left:-12pt;margin-top:243.75pt;width:534pt;height:22.3pt;z-index:-251659776;mso-position-horizontal-relative:margin;mso-position-vertical-relative:margin;mso-width-relative:margin" coordorigin="2" coordsize="67815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">
                <v:group id="组合 81" o:spid="_x0000_s1045" style="position:absolute;left:2;width:12564;height:2844" coordorigin="2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o:lock v:ext="edit" aspectratio="t"/>
                  <v:shape id="任意多边形 2" o:spid="_x0000_s1046" style="position:absolute;left:2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456319DF" w14:textId="77777777" w:rsidR="00C12033" w:rsidRDefault="00C12033"/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" fillcolor="#405e6c" stroked="f"/>
                </v:group>
                <v:line id="直接连接符 20" o:spid="_x0000_s104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" strokecolor="#4e7282"/>
                <w10:wrap anchorx="margin" anchory="margin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73C8C339" wp14:editId="05A53F63">
                <wp:simplePos x="0" y="0"/>
                <wp:positionH relativeFrom="page">
                  <wp:posOffset>0</wp:posOffset>
                </wp:positionH>
                <wp:positionV relativeFrom="paragraph">
                  <wp:posOffset>639445</wp:posOffset>
                </wp:positionV>
                <wp:extent cx="7086600" cy="2063750"/>
                <wp:effectExtent l="0" t="0" r="0" b="0"/>
                <wp:wrapTopAndBottom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206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9D6DFBA" w14:textId="0F5522AC" w:rsidR="00BE07BD" w:rsidRPr="00BE07BD" w:rsidRDefault="00A87305" w:rsidP="00BE07BD">
                            <w:pPr>
                              <w:pStyle w:val="11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扎实的</w:t>
                            </w:r>
                            <w:r w:rsidR="000F1A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r w:rsidR="000F1AE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基础</w:t>
                            </w:r>
                            <w:r w:rsidR="00B443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="000F1A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集合</w:t>
                            </w:r>
                            <w:r w:rsidR="00E5696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类、</w:t>
                            </w:r>
                            <w:r w:rsidR="000F1A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多线程</w:t>
                            </w:r>
                            <w:r w:rsidR="00E5696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0F1A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网络编程</w:t>
                            </w:r>
                            <w:r w:rsidR="00E5696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等相关知识</w:t>
                            </w:r>
                            <w:r w:rsidR="00603B2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以及</w:t>
                            </w:r>
                            <w:r w:rsidR="00BE07BD" w:rsidRPr="00BE07B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</w:t>
                            </w:r>
                            <w:r w:rsidR="0003238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DK</w:t>
                            </w:r>
                            <w:r w:rsidR="00BE07BD" w:rsidRPr="00BE07B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 w:rsidR="00603B2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以上</w:t>
                            </w:r>
                            <w:r w:rsidR="00BE07BD" w:rsidRPr="00BE07B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B828B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新</w:t>
                            </w:r>
                            <w:r w:rsidR="00BE07BD" w:rsidRPr="00BE07B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特性</w:t>
                            </w:r>
                            <w:r w:rsidR="00BE07B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311AC2A8" w14:textId="5763B9AE" w:rsidR="000F1AEE" w:rsidRDefault="00ED6057" w:rsidP="00B443EE">
                            <w:pPr>
                              <w:pStyle w:val="11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proofErr w:type="spellStart"/>
                            <w:r w:rsidR="000F1A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0F1AE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pring</w:t>
                            </w:r>
                            <w:r w:rsidR="00A87305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Framework</w:t>
                            </w:r>
                            <w:proofErr w:type="spellEnd"/>
                            <w:r w:rsidR="000F1A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0F1A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0F1AE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pringMVC</w:t>
                            </w:r>
                            <w:proofErr w:type="spellEnd"/>
                            <w:r w:rsidR="000F1A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0F1A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0F1AE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pring</w:t>
                            </w:r>
                            <w:r w:rsidR="00B443E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B</w:t>
                            </w:r>
                            <w:r w:rsidR="000F1AE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oot</w:t>
                            </w:r>
                            <w:proofErr w:type="spellEnd"/>
                            <w:r w:rsidR="00A8730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A8730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 w:rsidR="00A87305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ybatis</w:t>
                            </w:r>
                            <w:proofErr w:type="spellEnd"/>
                            <w:r w:rsidR="00E841A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E841A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 w:rsidR="00E841A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ybatis</w:t>
                            </w:r>
                            <w:proofErr w:type="spellEnd"/>
                            <w:r w:rsidR="00E841A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-Plus</w:t>
                            </w:r>
                            <w:r w:rsidR="000F1AE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0F1A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E5696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，并了解其中相关的知识</w:t>
                            </w:r>
                            <w:r w:rsidR="00E5696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5696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3B6C1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了解并使用过</w:t>
                            </w:r>
                            <w:r w:rsidR="003B6C1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</w:t>
                            </w:r>
                            <w:r w:rsidR="003B6C1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ue、</w:t>
                            </w:r>
                            <w:proofErr w:type="spellStart"/>
                            <w:r w:rsidR="003B6C1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L</w:t>
                            </w:r>
                            <w:r w:rsidR="003B6C1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ayui</w:t>
                            </w:r>
                            <w:proofErr w:type="spellEnd"/>
                            <w:r w:rsidR="00603B2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603B25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E</w:t>
                            </w:r>
                            <w:r w:rsidR="00603B2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lement</w:t>
                            </w:r>
                            <w:r w:rsidR="003B6C1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等前端框架</w:t>
                            </w:r>
                            <w:r w:rsidR="00D6132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F9FB9A3" w14:textId="63DAB2EC" w:rsidR="00D6132C" w:rsidRPr="00D6132C" w:rsidRDefault="00D6132C" w:rsidP="00D6132C">
                            <w:pPr>
                              <w:pStyle w:val="11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熟练掌握常见的数据结构和算法以及计算机网络相关的知识。</w:t>
                            </w:r>
                          </w:p>
                          <w:p w14:paraId="0514285B" w14:textId="4FBBCD12" w:rsidR="00DB3DC8" w:rsidRDefault="00086EA3" w:rsidP="00DB3DC8">
                            <w:pPr>
                              <w:pStyle w:val="11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="005949B5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MySQL</w:t>
                            </w:r>
                            <w:r w:rsidR="00814A0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和</w:t>
                            </w:r>
                            <w:r w:rsidR="00814A0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Redis</w:t>
                            </w:r>
                            <w:r w:rsidR="00A87305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数据库</w:t>
                            </w:r>
                            <w:r w:rsidR="00814A0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  <w:r w:rsidR="00A8730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了解MySQL索引，存储引擎，以及</w:t>
                            </w:r>
                            <w:r w:rsidR="00005E5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部分</w:t>
                            </w:r>
                            <w:r w:rsidR="00A8730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MySQL调优</w:t>
                            </w:r>
                            <w:r w:rsidR="00814A0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；能熟练地对Redis数据库的数据操作。</w:t>
                            </w:r>
                          </w:p>
                          <w:p w14:paraId="7EBA0C36" w14:textId="4586AACA" w:rsidR="00225C51" w:rsidRDefault="00814A0E" w:rsidP="00603B25">
                            <w:pPr>
                              <w:pStyle w:val="11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熟悉Linux系统，掌握常见的命令，并掌握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ocker的使用</w:t>
                            </w:r>
                            <w:r w:rsidR="001652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FC7FF93" w14:textId="18589DD4" w:rsidR="00603B25" w:rsidRDefault="003B6C16" w:rsidP="00603B25">
                            <w:pPr>
                              <w:pStyle w:val="11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03B2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熟悉单例</w:t>
                            </w:r>
                            <w:proofErr w:type="gramEnd"/>
                            <w:r w:rsidRPr="00603B2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模式</w:t>
                            </w:r>
                            <w:r w:rsidR="00DF2890" w:rsidRPr="00603B2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603B2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工厂模式</w:t>
                            </w:r>
                            <w:r w:rsidR="00DF2890" w:rsidRPr="00603B2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、责任链</w:t>
                            </w:r>
                            <w:r w:rsidR="00CD797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模式、模板模式、</w:t>
                            </w:r>
                            <w:r w:rsidRPr="00603B2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代理模式</w:t>
                            </w:r>
                            <w:r w:rsidR="00CD797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、适配器</w:t>
                            </w:r>
                            <w:r w:rsidRPr="00603B2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等设计模式。</w:t>
                            </w:r>
                          </w:p>
                          <w:p w14:paraId="6F0DDD02" w14:textId="0AA9FC57" w:rsidR="000F1AEE" w:rsidRPr="00603B25" w:rsidRDefault="005949B5" w:rsidP="00603B25">
                            <w:pPr>
                              <w:pStyle w:val="11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03B2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了解</w:t>
                            </w:r>
                            <w:proofErr w:type="spellStart"/>
                            <w:r w:rsidR="000F1AEE" w:rsidRPr="00603B25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Eleastic</w:t>
                            </w:r>
                            <w:r w:rsidR="00BC5EEE" w:rsidRPr="00603B25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Search</w:t>
                            </w:r>
                            <w:proofErr w:type="spellEnd"/>
                            <w:r w:rsidR="00BC5EEE" w:rsidRPr="00603B2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、K</w:t>
                            </w:r>
                            <w:r w:rsidR="00BC5EEE" w:rsidRPr="00603B25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afka</w:t>
                            </w:r>
                            <w:r w:rsidR="00FF450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和一些第三方服务；</w:t>
                            </w:r>
                            <w:r w:rsidR="00086EA3" w:rsidRPr="00603B2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对于</w:t>
                            </w:r>
                            <w:r w:rsidR="00FF450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其</w:t>
                            </w:r>
                            <w:r w:rsidR="00086EA3" w:rsidRPr="00603B2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基本使用很熟悉，</w:t>
                            </w:r>
                            <w:r w:rsidRPr="00603B2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并用于项目中</w:t>
                            </w:r>
                            <w:r w:rsidR="00E56962" w:rsidRPr="00603B2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8C339" id="_x0000_s1049" type="#_x0000_t202" style="position:absolute;left:0;text-align:left;margin-left:0;margin-top:50.35pt;width:558pt;height:162.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" filled="f" stroked="f">
                <v:textbox>
                  <w:txbxContent>
                    <w:p w14:paraId="49D6DFBA" w14:textId="0F5522AC" w:rsidR="00BE07BD" w:rsidRPr="00BE07BD" w:rsidRDefault="00A87305" w:rsidP="00BE07BD">
                      <w:pPr>
                        <w:pStyle w:val="11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扎实的</w:t>
                      </w:r>
                      <w:r w:rsidR="000F1A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</w:t>
                      </w:r>
                      <w:r w:rsidR="000F1AE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基础</w:t>
                      </w:r>
                      <w:r w:rsidR="00B443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="000F1A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集合</w:t>
                      </w:r>
                      <w:r w:rsidR="00E5696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类、</w:t>
                      </w:r>
                      <w:r w:rsidR="000F1A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多线程</w:t>
                      </w:r>
                      <w:r w:rsidR="00E5696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0F1A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网络编程</w:t>
                      </w:r>
                      <w:r w:rsidR="00E5696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等相关知识</w:t>
                      </w:r>
                      <w:r w:rsidR="00603B2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以及</w:t>
                      </w:r>
                      <w:r w:rsidR="00BE07BD" w:rsidRPr="00BE07B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</w:t>
                      </w:r>
                      <w:r w:rsidR="0003238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DK</w:t>
                      </w:r>
                      <w:r w:rsidR="00BE07BD" w:rsidRPr="00BE07B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 w:rsidR="00603B2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以上</w:t>
                      </w:r>
                      <w:r w:rsidR="00BE07BD" w:rsidRPr="00BE07B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B828B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新</w:t>
                      </w:r>
                      <w:r w:rsidR="00BE07BD" w:rsidRPr="00BE07B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特性</w:t>
                      </w:r>
                      <w:r w:rsidR="00BE07B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311AC2A8" w14:textId="5763B9AE" w:rsidR="000F1AEE" w:rsidRDefault="00ED6057" w:rsidP="00B443EE">
                      <w:pPr>
                        <w:pStyle w:val="11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proofErr w:type="spellStart"/>
                      <w:r w:rsidR="000F1A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0F1AE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pring</w:t>
                      </w:r>
                      <w:r w:rsidR="00A87305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Framework</w:t>
                      </w:r>
                      <w:proofErr w:type="spellEnd"/>
                      <w:r w:rsidR="000F1A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0F1A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0F1AE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pringMVC</w:t>
                      </w:r>
                      <w:proofErr w:type="spellEnd"/>
                      <w:r w:rsidR="000F1A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0F1A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0F1AE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pring</w:t>
                      </w:r>
                      <w:r w:rsidR="00B443E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B</w:t>
                      </w:r>
                      <w:r w:rsidR="000F1AE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oot</w:t>
                      </w:r>
                      <w:proofErr w:type="spellEnd"/>
                      <w:r w:rsidR="00A8730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A8730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</w:t>
                      </w:r>
                      <w:r w:rsidR="00A87305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ybatis</w:t>
                      </w:r>
                      <w:proofErr w:type="spellEnd"/>
                      <w:r w:rsidR="00E841A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E841A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</w:t>
                      </w:r>
                      <w:r w:rsidR="00E841A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ybatis</w:t>
                      </w:r>
                      <w:proofErr w:type="spellEnd"/>
                      <w:r w:rsidR="00E841A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-Plus</w:t>
                      </w:r>
                      <w:r w:rsidR="000F1AE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0F1A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E5696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，并了解其中相关的知识</w:t>
                      </w:r>
                      <w:r w:rsidR="00E5696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5696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3B6C1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了解并使用过</w:t>
                      </w:r>
                      <w:r w:rsidR="003B6C1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</w:t>
                      </w:r>
                      <w:r w:rsidR="003B6C1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ue、</w:t>
                      </w:r>
                      <w:proofErr w:type="spellStart"/>
                      <w:r w:rsidR="003B6C1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L</w:t>
                      </w:r>
                      <w:r w:rsidR="003B6C1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ayui</w:t>
                      </w:r>
                      <w:proofErr w:type="spellEnd"/>
                      <w:r w:rsidR="00603B2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603B25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E</w:t>
                      </w:r>
                      <w:r w:rsidR="00603B2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lement</w:t>
                      </w:r>
                      <w:r w:rsidR="003B6C1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等前端框架</w:t>
                      </w:r>
                      <w:r w:rsidR="00D6132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1F9FB9A3" w14:textId="63DAB2EC" w:rsidR="00D6132C" w:rsidRPr="00D6132C" w:rsidRDefault="00D6132C" w:rsidP="00D6132C">
                      <w:pPr>
                        <w:pStyle w:val="11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熟练掌握常见的数据结构和算法以及计算机网络相关的知识。</w:t>
                      </w:r>
                    </w:p>
                    <w:p w14:paraId="0514285B" w14:textId="4FBBCD12" w:rsidR="00DB3DC8" w:rsidRDefault="00086EA3" w:rsidP="00DB3DC8">
                      <w:pPr>
                        <w:pStyle w:val="11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="005949B5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MySQL</w:t>
                      </w:r>
                      <w:r w:rsidR="00814A0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和</w:t>
                      </w:r>
                      <w:r w:rsidR="00814A0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Redis</w:t>
                      </w:r>
                      <w:r w:rsidR="00A87305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数据库</w:t>
                      </w:r>
                      <w:r w:rsidR="00814A0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  <w:r w:rsidR="00A8730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了解MySQL索引，存储引擎，以及</w:t>
                      </w:r>
                      <w:r w:rsidR="00005E5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部分</w:t>
                      </w:r>
                      <w:r w:rsidR="00A8730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MySQL调优</w:t>
                      </w:r>
                      <w:r w:rsidR="00814A0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；能熟练地对Redis数据库的数据操作。</w:t>
                      </w:r>
                    </w:p>
                    <w:p w14:paraId="7EBA0C36" w14:textId="4586AACA" w:rsidR="00225C51" w:rsidRDefault="00814A0E" w:rsidP="00603B25">
                      <w:pPr>
                        <w:pStyle w:val="11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熟悉Linux系统，掌握常见的命令，并掌握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ocker的使用</w:t>
                      </w:r>
                      <w:r w:rsidR="001652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0FC7FF93" w14:textId="18589DD4" w:rsidR="00603B25" w:rsidRDefault="003B6C16" w:rsidP="00603B25">
                      <w:pPr>
                        <w:pStyle w:val="11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proofErr w:type="gramStart"/>
                      <w:r w:rsidRPr="00603B2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熟悉单例</w:t>
                      </w:r>
                      <w:proofErr w:type="gramEnd"/>
                      <w:r w:rsidRPr="00603B2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模式</w:t>
                      </w:r>
                      <w:r w:rsidR="00DF2890" w:rsidRPr="00603B2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603B2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工厂模式</w:t>
                      </w:r>
                      <w:r w:rsidR="00DF2890" w:rsidRPr="00603B2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、责任链</w:t>
                      </w:r>
                      <w:r w:rsidR="00CD797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模式、模板模式、</w:t>
                      </w:r>
                      <w:r w:rsidRPr="00603B2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代理模式</w:t>
                      </w:r>
                      <w:r w:rsidR="00CD797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、适配器</w:t>
                      </w:r>
                      <w:r w:rsidRPr="00603B2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等设计模式。</w:t>
                      </w:r>
                    </w:p>
                    <w:p w14:paraId="6F0DDD02" w14:textId="0AA9FC57" w:rsidR="000F1AEE" w:rsidRPr="00603B25" w:rsidRDefault="005949B5" w:rsidP="00603B25">
                      <w:pPr>
                        <w:pStyle w:val="11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03B2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了解</w:t>
                      </w:r>
                      <w:proofErr w:type="spellStart"/>
                      <w:r w:rsidR="000F1AEE" w:rsidRPr="00603B25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Eleastic</w:t>
                      </w:r>
                      <w:r w:rsidR="00BC5EEE" w:rsidRPr="00603B25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Search</w:t>
                      </w:r>
                      <w:proofErr w:type="spellEnd"/>
                      <w:r w:rsidR="00BC5EEE" w:rsidRPr="00603B2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、K</w:t>
                      </w:r>
                      <w:r w:rsidR="00BC5EEE" w:rsidRPr="00603B25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afka</w:t>
                      </w:r>
                      <w:r w:rsidR="00FF450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和一些第三方服务；</w:t>
                      </w:r>
                      <w:r w:rsidR="00086EA3" w:rsidRPr="00603B2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对于</w:t>
                      </w:r>
                      <w:r w:rsidR="00FF450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其</w:t>
                      </w:r>
                      <w:r w:rsidR="00086EA3" w:rsidRPr="00603B2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基本使用很熟悉，</w:t>
                      </w:r>
                      <w:r w:rsidRPr="00603B2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并用于项目中</w:t>
                      </w:r>
                      <w:r w:rsidR="00E56962" w:rsidRPr="00603B2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03B25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6130215E" wp14:editId="5FC4A408">
                <wp:simplePos x="0" y="0"/>
                <wp:positionH relativeFrom="column">
                  <wp:posOffset>142875</wp:posOffset>
                </wp:positionH>
                <wp:positionV relativeFrom="page">
                  <wp:posOffset>6218948</wp:posOffset>
                </wp:positionV>
                <wp:extent cx="6429375" cy="3055862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0558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07FA468" w14:textId="7D9DEC79" w:rsidR="00197CBD" w:rsidRPr="00B766F2" w:rsidRDefault="00197CBD" w:rsidP="00197CBD"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Chars="20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766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论坛项目</w:t>
                            </w:r>
                            <w:r w:rsidRPr="00B766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 w:rsidRPr="00B766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  <w:t>基于</w:t>
                            </w:r>
                            <w:proofErr w:type="spellStart"/>
                            <w:r w:rsidRPr="00B766F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S</w:t>
                            </w:r>
                            <w:r w:rsidRPr="00B766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pringBoot</w:t>
                            </w:r>
                            <w:r w:rsidR="00E841A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+Vue</w:t>
                            </w:r>
                            <w:proofErr w:type="spellEnd"/>
                            <w:r w:rsidRPr="00B766F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的</w:t>
                            </w:r>
                            <w:r w:rsidRPr="00B766F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社区论坛</w:t>
                            </w:r>
                            <w:r w:rsidR="00114D8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114D8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2019.06 – </w:t>
                            </w:r>
                            <w:r w:rsidR="00114D8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至今</w:t>
                            </w:r>
                          </w:p>
                          <w:p w14:paraId="2D00E87C" w14:textId="395156B2" w:rsidR="00197CBD" w:rsidRPr="001666C0" w:rsidRDefault="00197CBD" w:rsidP="00BB08E4">
                            <w:pPr>
                              <w:pStyle w:val="11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D8176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开发工具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：I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DEA 2019.3.3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="00100FA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VSCode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F7DA63C" w14:textId="2AD8D570" w:rsidR="00100FAD" w:rsidRDefault="00197CBD" w:rsidP="00197CBD">
                            <w:pPr>
                              <w:pStyle w:val="11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D8176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项目技术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： </w:t>
                            </w:r>
                            <w:proofErr w:type="spellStart"/>
                            <w:r w:rsidR="00100FA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SpringBoot</w:t>
                            </w:r>
                            <w:proofErr w:type="spellEnd"/>
                            <w:r w:rsidR="00100FA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100FA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 w:rsidR="00100FA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ybatis</w:t>
                            </w:r>
                            <w:proofErr w:type="spellEnd"/>
                            <w:r w:rsidR="00100FA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-Plus</w:t>
                            </w:r>
                            <w:r w:rsidR="00100FA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、V</w:t>
                            </w:r>
                            <w:r w:rsidR="00100FA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ue</w:t>
                            </w:r>
                            <w:r w:rsidR="00100FA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100FA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GraphQL</w:t>
                            </w:r>
                            <w:proofErr w:type="spellEnd"/>
                            <w:r w:rsidR="00100FA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、G</w:t>
                            </w:r>
                            <w:r w:rsidR="00100FA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radle</w:t>
                            </w:r>
                            <w:r w:rsidR="00100FA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、M</w:t>
                            </w:r>
                            <w:r w:rsidR="00100FA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ySQL</w:t>
                            </w:r>
                            <w:r w:rsidR="00100FA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、R</w:t>
                            </w:r>
                            <w:r w:rsidR="00100FA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edis</w:t>
                            </w:r>
                            <w:r w:rsidR="00100FA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100FA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K</w:t>
                            </w:r>
                            <w:r w:rsidR="00100FA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afuka</w:t>
                            </w:r>
                            <w:proofErr w:type="spellEnd"/>
                            <w:r w:rsidR="00100FA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100FA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</w:t>
                            </w:r>
                            <w:r w:rsidR="00100FA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lasticSearch</w:t>
                            </w:r>
                            <w:proofErr w:type="spellEnd"/>
                          </w:p>
                          <w:p w14:paraId="7D5D72A4" w14:textId="0503EF66" w:rsidR="00100FAD" w:rsidRPr="003616EA" w:rsidRDefault="00197CBD" w:rsidP="00197CBD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100FA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项目概括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43BEEBC5" w14:textId="1B88F5F1" w:rsidR="00100FAD" w:rsidRDefault="00100FAD" w:rsidP="00197CBD"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后端使用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pringBoot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搭建，集成持久层框架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ybatis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-Plus</w:t>
                            </w:r>
                            <w:r w:rsidR="00603B2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59AEF1D" w14:textId="704FDD7D" w:rsidR="00100FAD" w:rsidRDefault="00100FAD" w:rsidP="00197CBD"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前端使用V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ue,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利用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lementUI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编写页面</w:t>
                            </w:r>
                            <w:r w:rsidR="00587E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，借鉴于开源项目</w:t>
                            </w:r>
                            <w:hyperlink r:id="rId10" w:history="1">
                              <w:r w:rsidR="00587E6A" w:rsidRPr="00587E6A">
                                <w:t>vue</w:t>
                              </w:r>
                              <w:r w:rsidR="00587E6A" w:rsidRPr="00587E6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-element-admin</w:t>
                              </w:r>
                            </w:hyperlink>
                            <w:r w:rsidR="00603B2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F133A70" w14:textId="3B6875E5" w:rsidR="00320D05" w:rsidRPr="00320D05" w:rsidRDefault="00100FAD" w:rsidP="00320D05"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前后端数据交互，摒弃了</w:t>
                            </w:r>
                            <w:r w:rsidR="00587E6A" w:rsidRPr="00587E6A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RESTful</w:t>
                            </w:r>
                            <w:r w:rsidR="00587E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风格，使用</w:t>
                            </w:r>
                            <w:r w:rsidR="00587E6A">
                              <w:rPr>
                                <w:rFonts w:ascii="Segoe UI Emoji" w:hAnsi="Segoe UI Emoji"/>
                                <w:color w:val="333333"/>
                                <w:shd w:val="clear" w:color="auto" w:fill="FFFFFF"/>
                              </w:rPr>
                              <w:t xml:space="preserve">Facebook </w:t>
                            </w:r>
                            <w:r w:rsidR="00587E6A">
                              <w:rPr>
                                <w:rFonts w:ascii="Segoe UI Emoji" w:hAnsi="Segoe UI Emoji"/>
                                <w:color w:val="333333"/>
                                <w:shd w:val="clear" w:color="auto" w:fill="FFFFFF"/>
                              </w:rPr>
                              <w:t>提出的用于</w:t>
                            </w:r>
                            <w:r w:rsidR="00587E6A">
                              <w:rPr>
                                <w:rFonts w:ascii="Segoe UI Emoji" w:hAnsi="Segoe UI Emoji"/>
                                <w:color w:val="333333"/>
                                <w:shd w:val="clear" w:color="auto" w:fill="FFFFFF"/>
                              </w:rPr>
                              <w:t xml:space="preserve"> API </w:t>
                            </w:r>
                            <w:r w:rsidR="00587E6A">
                              <w:rPr>
                                <w:rFonts w:ascii="Segoe UI Emoji" w:hAnsi="Segoe UI Emoji"/>
                                <w:color w:val="333333"/>
                                <w:shd w:val="clear" w:color="auto" w:fill="FFFFFF"/>
                              </w:rPr>
                              <w:t>的查询语言</w:t>
                            </w:r>
                            <w:proofErr w:type="spellStart"/>
                            <w:r w:rsidR="00587E6A">
                              <w:rPr>
                                <w:rFonts w:ascii="Segoe UI Emoji" w:hAnsi="Segoe UI Emoji" w:hint="eastAsia"/>
                                <w:color w:val="333333"/>
                                <w:shd w:val="clear" w:color="auto" w:fill="FFFFFF"/>
                              </w:rPr>
                              <w:t>G</w:t>
                            </w:r>
                            <w:r w:rsidR="00587E6A">
                              <w:rPr>
                                <w:rFonts w:ascii="Segoe UI Emoji" w:hAnsi="Segoe UI Emoji"/>
                                <w:color w:val="333333"/>
                                <w:shd w:val="clear" w:color="auto" w:fill="FFFFFF"/>
                              </w:rPr>
                              <w:t>raphQL</w:t>
                            </w:r>
                            <w:proofErr w:type="spellEnd"/>
                            <w:r w:rsidR="00320D05">
                              <w:rPr>
                                <w:rFonts w:ascii="Segoe UI Emoji" w:hAnsi="Segoe UI Emoji"/>
                                <w:color w:val="333333"/>
                                <w:shd w:val="clear" w:color="auto" w:fill="FFFFFF"/>
                              </w:rPr>
                              <w:t>;</w:t>
                            </w:r>
                            <w:r w:rsidR="00320D05">
                              <w:rPr>
                                <w:rFonts w:ascii="Segoe UI Emoji" w:hAnsi="Segoe UI Emoji"/>
                                <w:color w:val="333333"/>
                                <w:shd w:val="clear" w:color="auto" w:fill="FFFFFF"/>
                              </w:rPr>
                              <w:tab/>
                            </w:r>
                            <w:proofErr w:type="spellStart"/>
                            <w:r w:rsidR="00320D05" w:rsidRPr="00320D0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</w:t>
                            </w:r>
                            <w:r w:rsidR="00320D05" w:rsidRPr="00320D05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raphQL</w:t>
                            </w:r>
                            <w:proofErr w:type="spellEnd"/>
                            <w:r w:rsidR="00320D0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服务端</w:t>
                            </w:r>
                            <w:r w:rsidR="00320D05" w:rsidRPr="00320D0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使用开源项</w:t>
                            </w:r>
                            <w:hyperlink r:id="rId11" w:history="1">
                              <w:r w:rsidR="00320D05" w:rsidRPr="00320D05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graphql-java-kickstart/graphql-spring-boot</w:t>
                              </w:r>
                            </w:hyperlink>
                            <w:r w:rsidR="00320D0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搭建</w:t>
                            </w:r>
                            <w:r w:rsidR="000F5EC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="00320D05" w:rsidRPr="00320D0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</w:t>
                            </w:r>
                            <w:r w:rsidR="00320D05" w:rsidRPr="00320D05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raphQL</w:t>
                            </w:r>
                            <w:proofErr w:type="spellEnd"/>
                            <w:r w:rsidR="00320D0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客户端使用</w:t>
                            </w:r>
                            <w:r w:rsidR="00320D05" w:rsidRPr="00320D05">
                              <w:rPr>
                                <w:rFonts w:ascii="Segoe UI Emoji" w:hAnsi="Segoe UI Emoji"/>
                                <w:color w:val="333333"/>
                                <w:shd w:val="clear" w:color="auto" w:fill="FFFFFF"/>
                              </w:rPr>
                              <w:fldChar w:fldCharType="begin"/>
                            </w:r>
                            <w:r w:rsidR="00320D05" w:rsidRPr="00320D05">
                              <w:rPr>
                                <w:rFonts w:ascii="Segoe UI Emoji" w:hAnsi="Segoe UI Emoji"/>
                                <w:color w:val="333333"/>
                                <w:shd w:val="clear" w:color="auto" w:fill="FFFFFF"/>
                              </w:rPr>
                              <w:instrText xml:space="preserve"> HYPERLINK "https://vue-apollo.netlify.app/zh-cn/" </w:instrText>
                            </w:r>
                            <w:r w:rsidR="00320D05" w:rsidRPr="00320D05">
                              <w:rPr>
                                <w:rFonts w:ascii="Segoe UI Emoji" w:hAnsi="Segoe UI Emoji"/>
                                <w:color w:val="333333"/>
                                <w:shd w:val="clear" w:color="auto" w:fill="FFFFFF"/>
                              </w:rPr>
                              <w:fldChar w:fldCharType="separate"/>
                            </w:r>
                            <w:r w:rsidR="00320D05" w:rsidRPr="00320D05">
                              <w:rPr>
                                <w:rFonts w:ascii="Segoe UI Emoji" w:hAnsi="Segoe UI Emoji"/>
                                <w:color w:val="333333"/>
                                <w:shd w:val="clear" w:color="auto" w:fill="FFFFFF"/>
                              </w:rPr>
                              <w:t>Vue Apollo</w:t>
                            </w:r>
                            <w:r w:rsidR="00320D05" w:rsidRPr="00320D05">
                              <w:rPr>
                                <w:rFonts w:ascii="Segoe UI Emoji" w:hAnsi="Segoe UI Emoji"/>
                                <w:color w:val="333333"/>
                                <w:shd w:val="clear" w:color="auto" w:fill="FFFFFF"/>
                              </w:rPr>
                              <w:fldChar w:fldCharType="end"/>
                            </w:r>
                            <w:r w:rsidR="00320D05">
                              <w:rPr>
                                <w:rFonts w:ascii="Segoe UI Emoji" w:hAnsi="Segoe UI Emoji" w:hint="eastAsia"/>
                                <w:color w:val="333333"/>
                                <w:shd w:val="clear" w:color="auto" w:fill="FFFFFF"/>
                              </w:rPr>
                              <w:t>搭建。</w:t>
                            </w:r>
                          </w:p>
                          <w:p w14:paraId="5B164275" w14:textId="4FDDE9AD" w:rsidR="00197CBD" w:rsidRDefault="00197CBD" w:rsidP="00794C4A"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794C4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</w:t>
                            </w:r>
                            <w:r w:rsidRPr="00794C4A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edis</w:t>
                            </w:r>
                            <w:r w:rsidR="00794C4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做缓存</w:t>
                            </w:r>
                            <w:r w:rsidRPr="00794C4A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Pr="00794C4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缓存用户信息，</w:t>
                            </w:r>
                            <w:r w:rsidR="00794C4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登录</w:t>
                            </w:r>
                            <w:r w:rsidR="00794C4A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token</w:t>
                            </w:r>
                            <w:r w:rsidR="00794C4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794C4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帖子的</w:t>
                            </w:r>
                            <w:proofErr w:type="gramStart"/>
                            <w:r w:rsidRPr="00794C4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点赞数</w:t>
                            </w:r>
                            <w:proofErr w:type="gramEnd"/>
                            <w:r w:rsidR="00794C4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794C4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回复数等操作频繁的数据。</w:t>
                            </w:r>
                          </w:p>
                          <w:p w14:paraId="0F5A80D2" w14:textId="11BE1033" w:rsidR="00BB08E4" w:rsidRDefault="00BB08E4" w:rsidP="00794C4A"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图片缓存使用阿里O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SS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服务，使用docker在远程服务器上搭建MySQL服务以及Redis服务。</w:t>
                            </w:r>
                          </w:p>
                          <w:p w14:paraId="12641647" w14:textId="16DAF59C" w:rsidR="00794C4A" w:rsidRPr="00794C4A" w:rsidRDefault="00794C4A" w:rsidP="00794C4A"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9154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K</w:t>
                            </w:r>
                            <w:r w:rsidRPr="0099154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afk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做消息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队列，</w:t>
                            </w:r>
                            <w:r w:rsidRPr="0099154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异步</w:t>
                            </w:r>
                            <w:r w:rsidR="00D36EA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非阻塞</w:t>
                            </w:r>
                            <w:r w:rsidRPr="0099154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方式用来做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评论，点赞，关注的</w:t>
                            </w:r>
                            <w:r w:rsidRPr="0099154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消息提醒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00072E7" w14:textId="39F0B265" w:rsidR="00197CBD" w:rsidRDefault="00197CBD" w:rsidP="00197CBD"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lasticSearch</w:t>
                            </w:r>
                            <w:proofErr w:type="spellEnd"/>
                            <w:r w:rsidR="00794C4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做帖子搜索，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支持复杂查询，高亮查询等。</w:t>
                            </w:r>
                          </w:p>
                          <w:p w14:paraId="506FCD13" w14:textId="77777777" w:rsidR="000F1AEE" w:rsidRDefault="000F1AEE" w:rsidP="000F1AEE">
                            <w:pPr>
                              <w:pStyle w:val="11"/>
                              <w:adjustRightInd w:val="0"/>
                              <w:snapToGrid w:val="0"/>
                              <w:ind w:left="120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0215E" id="_x0000_s1050" type="#_x0000_t202" style="position:absolute;left:0;text-align:left;margin-left:11.25pt;margin-top:489.7pt;width:506.25pt;height:240.6pt;z-index:-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" filled="f" stroked="f">
                <v:textbox>
                  <w:txbxContent>
                    <w:p w14:paraId="407FA468" w14:textId="7D9DEC79" w:rsidR="00197CBD" w:rsidRPr="00B766F2" w:rsidRDefault="00197CBD" w:rsidP="00197CBD">
                      <w:pPr>
                        <w:pStyle w:val="11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Chars="20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766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论坛项目</w:t>
                      </w:r>
                      <w:r w:rsidRPr="00B766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</w:r>
                      <w:r w:rsidRPr="00B766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  <w:t>基于</w:t>
                      </w:r>
                      <w:proofErr w:type="spellStart"/>
                      <w:r w:rsidRPr="00B766F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S</w:t>
                      </w:r>
                      <w:r w:rsidRPr="00B766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pringBoot</w:t>
                      </w:r>
                      <w:r w:rsidR="00E841A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+Vue</w:t>
                      </w:r>
                      <w:proofErr w:type="spellEnd"/>
                      <w:r w:rsidRPr="00B766F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的</w:t>
                      </w:r>
                      <w:r w:rsidRPr="00B766F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社区论坛</w:t>
                      </w:r>
                      <w:r w:rsidR="00114D8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="00114D8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2019.06 – </w:t>
                      </w:r>
                      <w:r w:rsidR="00114D8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至今</w:t>
                      </w:r>
                    </w:p>
                    <w:p w14:paraId="2D00E87C" w14:textId="395156B2" w:rsidR="00197CBD" w:rsidRPr="001666C0" w:rsidRDefault="00197CBD" w:rsidP="00BB08E4">
                      <w:pPr>
                        <w:pStyle w:val="11"/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D8176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开发工具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：I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DEA 2019.3.3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="00100FA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VSCode</w:t>
                      </w:r>
                      <w:proofErr w:type="spellEnd"/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F7DA63C" w14:textId="2AD8D570" w:rsidR="00100FAD" w:rsidRDefault="00197CBD" w:rsidP="00197CBD">
                      <w:pPr>
                        <w:pStyle w:val="11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D8176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项目技术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： </w:t>
                      </w:r>
                      <w:proofErr w:type="spellStart"/>
                      <w:r w:rsidR="00100FA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SpringBoot</w:t>
                      </w:r>
                      <w:proofErr w:type="spellEnd"/>
                      <w:r w:rsidR="00100FA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100FA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</w:t>
                      </w:r>
                      <w:r w:rsidR="00100FA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ybatis</w:t>
                      </w:r>
                      <w:proofErr w:type="spellEnd"/>
                      <w:r w:rsidR="00100FA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-Plus</w:t>
                      </w:r>
                      <w:r w:rsidR="00100FA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、V</w:t>
                      </w:r>
                      <w:r w:rsidR="00100FA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ue</w:t>
                      </w:r>
                      <w:r w:rsidR="00100FA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100FA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GraphQL</w:t>
                      </w:r>
                      <w:proofErr w:type="spellEnd"/>
                      <w:r w:rsidR="00100FA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、G</w:t>
                      </w:r>
                      <w:r w:rsidR="00100FA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radle</w:t>
                      </w:r>
                      <w:r w:rsidR="00100FA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、M</w:t>
                      </w:r>
                      <w:r w:rsidR="00100FA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ySQL</w:t>
                      </w:r>
                      <w:r w:rsidR="00100FA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、R</w:t>
                      </w:r>
                      <w:r w:rsidR="00100FA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edis</w:t>
                      </w:r>
                      <w:r w:rsidR="00100FA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100FA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K</w:t>
                      </w:r>
                      <w:r w:rsidR="00100FA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afuka</w:t>
                      </w:r>
                      <w:proofErr w:type="spellEnd"/>
                      <w:r w:rsidR="00100FA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100FA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</w:t>
                      </w:r>
                      <w:r w:rsidR="00100FA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lasticSearch</w:t>
                      </w:r>
                      <w:proofErr w:type="spellEnd"/>
                    </w:p>
                    <w:p w14:paraId="7D5D72A4" w14:textId="0503EF66" w:rsidR="00100FAD" w:rsidRPr="003616EA" w:rsidRDefault="00197CBD" w:rsidP="00197CBD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100FA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项目概括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</w:p>
                    <w:p w14:paraId="43BEEBC5" w14:textId="1B88F5F1" w:rsidR="00100FAD" w:rsidRDefault="00100FAD" w:rsidP="00197CBD">
                      <w:pPr>
                        <w:pStyle w:val="11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后端使用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pringBoot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搭建，集成持久层框架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ybatis</w:t>
                      </w:r>
                      <w:proofErr w:type="spellEnd"/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-Plus</w:t>
                      </w:r>
                      <w:r w:rsidR="00603B2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059AEF1D" w14:textId="704FDD7D" w:rsidR="00100FAD" w:rsidRDefault="00100FAD" w:rsidP="00197CBD">
                      <w:pPr>
                        <w:pStyle w:val="11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前端使用V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ue,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利用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lementUI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编写页面</w:t>
                      </w:r>
                      <w:r w:rsidR="00587E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，借鉴于开源项目</w:t>
                      </w:r>
                      <w:hyperlink r:id="rId12" w:history="1">
                        <w:r w:rsidR="00587E6A" w:rsidRPr="00587E6A">
                          <w:t>vue</w:t>
                        </w:r>
                        <w:r w:rsidR="00587E6A" w:rsidRPr="00587E6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-element-admin</w:t>
                        </w:r>
                      </w:hyperlink>
                      <w:r w:rsidR="00603B2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7F133A70" w14:textId="3B6875E5" w:rsidR="00320D05" w:rsidRPr="00320D05" w:rsidRDefault="00100FAD" w:rsidP="00320D05">
                      <w:pPr>
                        <w:pStyle w:val="11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前后端数据交互，摒弃了</w:t>
                      </w:r>
                      <w:r w:rsidR="00587E6A" w:rsidRPr="00587E6A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RESTful</w:t>
                      </w:r>
                      <w:r w:rsidR="00587E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风格，使用</w:t>
                      </w:r>
                      <w:r w:rsidR="00587E6A">
                        <w:rPr>
                          <w:rFonts w:ascii="Segoe UI Emoji" w:hAnsi="Segoe UI Emoji"/>
                          <w:color w:val="333333"/>
                          <w:shd w:val="clear" w:color="auto" w:fill="FFFFFF"/>
                        </w:rPr>
                        <w:t xml:space="preserve">Facebook </w:t>
                      </w:r>
                      <w:r w:rsidR="00587E6A">
                        <w:rPr>
                          <w:rFonts w:ascii="Segoe UI Emoji" w:hAnsi="Segoe UI Emoji"/>
                          <w:color w:val="333333"/>
                          <w:shd w:val="clear" w:color="auto" w:fill="FFFFFF"/>
                        </w:rPr>
                        <w:t>提出的用于</w:t>
                      </w:r>
                      <w:r w:rsidR="00587E6A">
                        <w:rPr>
                          <w:rFonts w:ascii="Segoe UI Emoji" w:hAnsi="Segoe UI Emoji"/>
                          <w:color w:val="333333"/>
                          <w:shd w:val="clear" w:color="auto" w:fill="FFFFFF"/>
                        </w:rPr>
                        <w:t xml:space="preserve"> API </w:t>
                      </w:r>
                      <w:r w:rsidR="00587E6A">
                        <w:rPr>
                          <w:rFonts w:ascii="Segoe UI Emoji" w:hAnsi="Segoe UI Emoji"/>
                          <w:color w:val="333333"/>
                          <w:shd w:val="clear" w:color="auto" w:fill="FFFFFF"/>
                        </w:rPr>
                        <w:t>的查询语言</w:t>
                      </w:r>
                      <w:proofErr w:type="spellStart"/>
                      <w:r w:rsidR="00587E6A">
                        <w:rPr>
                          <w:rFonts w:ascii="Segoe UI Emoji" w:hAnsi="Segoe UI Emoji" w:hint="eastAsia"/>
                          <w:color w:val="333333"/>
                          <w:shd w:val="clear" w:color="auto" w:fill="FFFFFF"/>
                        </w:rPr>
                        <w:t>G</w:t>
                      </w:r>
                      <w:r w:rsidR="00587E6A">
                        <w:rPr>
                          <w:rFonts w:ascii="Segoe UI Emoji" w:hAnsi="Segoe UI Emoji"/>
                          <w:color w:val="333333"/>
                          <w:shd w:val="clear" w:color="auto" w:fill="FFFFFF"/>
                        </w:rPr>
                        <w:t>raphQL</w:t>
                      </w:r>
                      <w:proofErr w:type="spellEnd"/>
                      <w:r w:rsidR="00320D05">
                        <w:rPr>
                          <w:rFonts w:ascii="Segoe UI Emoji" w:hAnsi="Segoe UI Emoji"/>
                          <w:color w:val="333333"/>
                          <w:shd w:val="clear" w:color="auto" w:fill="FFFFFF"/>
                        </w:rPr>
                        <w:t>;</w:t>
                      </w:r>
                      <w:r w:rsidR="00320D05">
                        <w:rPr>
                          <w:rFonts w:ascii="Segoe UI Emoji" w:hAnsi="Segoe UI Emoji"/>
                          <w:color w:val="333333"/>
                          <w:shd w:val="clear" w:color="auto" w:fill="FFFFFF"/>
                        </w:rPr>
                        <w:tab/>
                      </w:r>
                      <w:proofErr w:type="spellStart"/>
                      <w:r w:rsidR="00320D05" w:rsidRPr="00320D0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</w:t>
                      </w:r>
                      <w:r w:rsidR="00320D05" w:rsidRPr="00320D05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raphQL</w:t>
                      </w:r>
                      <w:proofErr w:type="spellEnd"/>
                      <w:r w:rsidR="00320D0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服务端</w:t>
                      </w:r>
                      <w:r w:rsidR="00320D05" w:rsidRPr="00320D0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使用开源项</w:t>
                      </w:r>
                      <w:hyperlink r:id="rId13" w:history="1">
                        <w:r w:rsidR="00320D05" w:rsidRPr="00320D05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graphql-java-kickstart/graphql-spring-boot</w:t>
                        </w:r>
                      </w:hyperlink>
                      <w:r w:rsidR="00320D0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搭建</w:t>
                      </w:r>
                      <w:r w:rsidR="000F5EC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="00320D05" w:rsidRPr="00320D0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</w:t>
                      </w:r>
                      <w:r w:rsidR="00320D05" w:rsidRPr="00320D05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raphQL</w:t>
                      </w:r>
                      <w:proofErr w:type="spellEnd"/>
                      <w:r w:rsidR="00320D0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客户端使用</w:t>
                      </w:r>
                      <w:r w:rsidR="00320D05" w:rsidRPr="00320D05">
                        <w:rPr>
                          <w:rFonts w:ascii="Segoe UI Emoji" w:hAnsi="Segoe UI Emoji"/>
                          <w:color w:val="333333"/>
                          <w:shd w:val="clear" w:color="auto" w:fill="FFFFFF"/>
                        </w:rPr>
                        <w:fldChar w:fldCharType="begin"/>
                      </w:r>
                      <w:r w:rsidR="00320D05" w:rsidRPr="00320D05">
                        <w:rPr>
                          <w:rFonts w:ascii="Segoe UI Emoji" w:hAnsi="Segoe UI Emoji"/>
                          <w:color w:val="333333"/>
                          <w:shd w:val="clear" w:color="auto" w:fill="FFFFFF"/>
                        </w:rPr>
                        <w:instrText xml:space="preserve"> HYPERLINK "https://vue-apollo.netlify.app/zh-cn/" </w:instrText>
                      </w:r>
                      <w:r w:rsidR="00320D05" w:rsidRPr="00320D05">
                        <w:rPr>
                          <w:rFonts w:ascii="Segoe UI Emoji" w:hAnsi="Segoe UI Emoji"/>
                          <w:color w:val="333333"/>
                          <w:shd w:val="clear" w:color="auto" w:fill="FFFFFF"/>
                        </w:rPr>
                        <w:fldChar w:fldCharType="separate"/>
                      </w:r>
                      <w:r w:rsidR="00320D05" w:rsidRPr="00320D05">
                        <w:rPr>
                          <w:rFonts w:ascii="Segoe UI Emoji" w:hAnsi="Segoe UI Emoji"/>
                          <w:color w:val="333333"/>
                          <w:shd w:val="clear" w:color="auto" w:fill="FFFFFF"/>
                        </w:rPr>
                        <w:t>Vue Apollo</w:t>
                      </w:r>
                      <w:r w:rsidR="00320D05" w:rsidRPr="00320D05">
                        <w:rPr>
                          <w:rFonts w:ascii="Segoe UI Emoji" w:hAnsi="Segoe UI Emoji"/>
                          <w:color w:val="333333"/>
                          <w:shd w:val="clear" w:color="auto" w:fill="FFFFFF"/>
                        </w:rPr>
                        <w:fldChar w:fldCharType="end"/>
                      </w:r>
                      <w:r w:rsidR="00320D05">
                        <w:rPr>
                          <w:rFonts w:ascii="Segoe UI Emoji" w:hAnsi="Segoe UI Emoji" w:hint="eastAsia"/>
                          <w:color w:val="333333"/>
                          <w:shd w:val="clear" w:color="auto" w:fill="FFFFFF"/>
                        </w:rPr>
                        <w:t>搭建。</w:t>
                      </w:r>
                    </w:p>
                    <w:p w14:paraId="5B164275" w14:textId="4FDDE9AD" w:rsidR="00197CBD" w:rsidRDefault="00197CBD" w:rsidP="00794C4A">
                      <w:pPr>
                        <w:pStyle w:val="11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794C4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</w:t>
                      </w:r>
                      <w:r w:rsidRPr="00794C4A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edis</w:t>
                      </w:r>
                      <w:r w:rsidR="00794C4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做缓存</w:t>
                      </w:r>
                      <w:r w:rsidRPr="00794C4A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Pr="00794C4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缓存用户信息，</w:t>
                      </w:r>
                      <w:r w:rsidR="00794C4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登录</w:t>
                      </w:r>
                      <w:r w:rsidR="00794C4A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token</w:t>
                      </w:r>
                      <w:r w:rsidR="00794C4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794C4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帖子的</w:t>
                      </w:r>
                      <w:proofErr w:type="gramStart"/>
                      <w:r w:rsidRPr="00794C4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点赞数</w:t>
                      </w:r>
                      <w:proofErr w:type="gramEnd"/>
                      <w:r w:rsidR="00794C4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794C4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回复数等操作频繁的数据。</w:t>
                      </w:r>
                    </w:p>
                    <w:p w14:paraId="0F5A80D2" w14:textId="11BE1033" w:rsidR="00BB08E4" w:rsidRDefault="00BB08E4" w:rsidP="00794C4A">
                      <w:pPr>
                        <w:pStyle w:val="11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图片缓存使用阿里O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SS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服务，使用docker在远程服务器上搭建MySQL服务以及Redis服务。</w:t>
                      </w:r>
                    </w:p>
                    <w:p w14:paraId="12641647" w14:textId="16DAF59C" w:rsidR="00794C4A" w:rsidRPr="00794C4A" w:rsidRDefault="00794C4A" w:rsidP="00794C4A">
                      <w:pPr>
                        <w:pStyle w:val="11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9154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K</w:t>
                      </w:r>
                      <w:r w:rsidRPr="0099154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afk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做消息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队列，</w:t>
                      </w:r>
                      <w:r w:rsidRPr="0099154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异步</w:t>
                      </w:r>
                      <w:r w:rsidR="00D36EA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非阻塞</w:t>
                      </w:r>
                      <w:r w:rsidRPr="0099154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方式用来做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评论，点赞，关注的</w:t>
                      </w:r>
                      <w:r w:rsidRPr="0099154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消息提醒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000072E7" w14:textId="39F0B265" w:rsidR="00197CBD" w:rsidRDefault="00197CBD" w:rsidP="00197CBD">
                      <w:pPr>
                        <w:pStyle w:val="11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lasticSearch</w:t>
                      </w:r>
                      <w:proofErr w:type="spellEnd"/>
                      <w:r w:rsidR="00794C4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做帖子搜索，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支持复杂查询，高亮查询等。</w:t>
                      </w:r>
                    </w:p>
                    <w:p w14:paraId="506FCD13" w14:textId="77777777" w:rsidR="000F1AEE" w:rsidRDefault="000F1AEE" w:rsidP="000F1AEE">
                      <w:pPr>
                        <w:pStyle w:val="11"/>
                        <w:adjustRightInd w:val="0"/>
                        <w:snapToGrid w:val="0"/>
                        <w:ind w:left="120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87E6A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0715809" wp14:editId="08D8E8C9">
                <wp:simplePos x="0" y="0"/>
                <wp:positionH relativeFrom="column">
                  <wp:posOffset>-17683</wp:posOffset>
                </wp:positionH>
                <wp:positionV relativeFrom="paragraph">
                  <wp:posOffset>5940425</wp:posOffset>
                </wp:positionV>
                <wp:extent cx="833755" cy="412750"/>
                <wp:effectExtent l="0" t="0" r="0" b="6350"/>
                <wp:wrapSquare wrapText="bothSides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5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581E1" w14:textId="59216EA9" w:rsidR="004448EA" w:rsidRPr="004448EA" w:rsidRDefault="004448EA">
                            <w:pP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448EA"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5809" id="文本框 34" o:spid="_x0000_s1051" type="#_x0000_t202" style="position:absolute;left:0;text-align:left;margin-left:-1.4pt;margin-top:467.75pt;width:65.65pt;height:32.5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" filled="f" stroked="f" strokeweight=".5pt">
                <v:textbox>
                  <w:txbxContent>
                    <w:p w14:paraId="153581E1" w14:textId="59216EA9" w:rsidR="004448EA" w:rsidRPr="004448EA" w:rsidRDefault="004448EA">
                      <w:pPr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448EA"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7E6A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6EC1706E" wp14:editId="33F5C3A6">
                <wp:simplePos x="0" y="0"/>
                <wp:positionH relativeFrom="margin">
                  <wp:posOffset>-75969</wp:posOffset>
                </wp:positionH>
                <wp:positionV relativeFrom="page">
                  <wp:posOffset>9314090</wp:posOffset>
                </wp:positionV>
                <wp:extent cx="6809393" cy="281436"/>
                <wp:effectExtent l="0" t="0" r="10795" b="444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9393" cy="281436"/>
                          <a:chOff x="231" y="1781"/>
                          <a:chExt cx="6809393" cy="282619"/>
                        </a:xfrm>
                      </wpg:grpSpPr>
                      <wpg:grpSp>
                        <wpg:cNvPr id="28" name="组合 81"/>
                        <wpg:cNvGrpSpPr>
                          <a:grpSpLocks noChangeAspect="1"/>
                        </wpg:cNvGrpSpPr>
                        <wpg:grpSpPr>
                          <a:xfrm>
                            <a:off x="231" y="1781"/>
                            <a:ext cx="1256400" cy="282619"/>
                            <a:chOff x="234" y="2466"/>
                            <a:chExt cx="1255739" cy="391229"/>
                          </a:xfrm>
                        </wpg:grpSpPr>
                        <wps:wsp>
                          <wps:cNvPr id="29" name="任意多边形 2"/>
                          <wps:cNvSpPr/>
                          <wps:spPr bwMode="auto">
                            <a:xfrm>
                              <a:off x="234" y="2466"/>
                              <a:ext cx="1255739" cy="287654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F15B9C" w14:textId="0C99EBA1" w:rsidR="00187273" w:rsidRDefault="00187273" w:rsidP="00187273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2" name="直接连接符 20"/>
                        <wps:cNvCnPr/>
                        <wps:spPr>
                          <a:xfrm>
                            <a:off x="161174" y="209579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1706E" id="组合 20" o:spid="_x0000_s1052" style="position:absolute;left:0;text-align:left;margin-left:-6pt;margin-top:733.4pt;width:536.15pt;height:22.15pt;z-index:-251641344;mso-position-horizontal-relative:margin;mso-position-vertical-relative:page;mso-width-relative:margin;mso-height-relative:margin" coordorigin="2,17" coordsize="68093,2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">
                <v:group id="组合 81" o:spid="_x0000_s1053" style="position:absolute;left:2;top:17;width:12564;height:2827" coordorigin="2,24" coordsize="12557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o:lock v:ext="edit" aspectratio="t"/>
                  <v:shape id="任意多边形 2" o:spid="_x0000_s1054" style="position:absolute;left:2;top:24;width:12557;height:2877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4;1186091,287654;919994,0;955372,0;1165341,287654;1129963,287654;0,0;899245,0;1109214,287654;0,287654" o:connectangles="0,0,0,0,0,0,0,0,0,0,0,0" textboxrect="0,0,1406296,288031"/>
                    <v:textbox inset="5.5mm,0,,0">
                      <w:txbxContent>
                        <w:p w14:paraId="6EF15B9C" w14:textId="0C99EBA1" w:rsidR="00187273" w:rsidRDefault="00187273" w:rsidP="00187273"/>
                      </w:txbxContent>
                    </v:textbox>
                  </v:shape>
                  <v:shape id="直角三角形 3" o:spid="_x0000_s105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" fillcolor="#405e6c" stroked="f"/>
                </v:group>
                <v:line id="直接连接符 20" o:spid="_x0000_s1056" style="position:absolute;visibility:visible;mso-wrap-style:square" from="1611,2095" to="68096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7fk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sCr9f0g+Qyx8AAAD//wMAUEsBAi0AFAAGAAgAAAAhANvh9svuAAAAhQEAABMAAAAAAAAAAAAA&#10;AAAAAAAAAFtDb250ZW50X1R5cGVzXS54bWxQSwECLQAUAAYACAAAACEAWvQsW78AAAAVAQAACwAA&#10;AAAAAAAAAAAAAAAfAQAAX3JlbHMvLnJlbHNQSwECLQAUAAYACAAAACEAAF+35M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 w:rsidR="00C0623F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69CA7583" wp14:editId="5A67DCE6">
                <wp:simplePos x="0" y="0"/>
                <wp:positionH relativeFrom="column">
                  <wp:posOffset>66675</wp:posOffset>
                </wp:positionH>
                <wp:positionV relativeFrom="page">
                  <wp:posOffset>6052185</wp:posOffset>
                </wp:positionV>
                <wp:extent cx="914400" cy="9144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8F064" w14:textId="09D67408" w:rsidR="00C12033" w:rsidRDefault="00197CBD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A7583" id="文本框 30" o:spid="_x0000_s1057" type="#_x0000_t202" style="position:absolute;left:0;text-align:left;margin-left:5.25pt;margin-top:476.55pt;width:1in;height:1in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" filled="f" stroked="f" strokeweight=".5pt">
                <v:textbox style="mso-fit-shape-to-text:t" inset="1mm,0,1mm,0">
                  <w:txbxContent>
                    <w:p w14:paraId="7968F064" w14:textId="09D67408" w:rsidR="00C12033" w:rsidRDefault="00197CBD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项目经历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0623F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1D0F87CA" wp14:editId="06B49EAB">
                <wp:simplePos x="0" y="0"/>
                <wp:positionH relativeFrom="margin">
                  <wp:posOffset>-158115</wp:posOffset>
                </wp:positionH>
                <wp:positionV relativeFrom="page">
                  <wp:posOffset>6014085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F275A3" w14:textId="77777777" w:rsidR="00C12033" w:rsidRDefault="00C12033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0F87CA" id="组合 72" o:spid="_x0000_s1058" style="position:absolute;left:0;text-align:left;margin-left:-12.45pt;margin-top:473.55pt;width:534pt;height:22.3pt;z-index:-251652608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">
                <v:group id="组合 81" o:spid="_x0000_s105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6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4F275A3" w14:textId="77777777" w:rsidR="00C12033" w:rsidRDefault="00C12033"/>
                      </w:txbxContent>
                    </v:textbox>
                  </v:shape>
                  <v:shape id="直角三角形 3" o:spid="_x0000_s106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6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 w:rsidR="00BA4D54">
        <w:tab/>
      </w:r>
      <w:r w:rsidR="00BA4D54">
        <w:rPr>
          <w:rFonts w:hint="eastAsia"/>
        </w:rPr>
        <w:t>·</w:t>
      </w:r>
    </w:p>
    <w:sectPr w:rsidR="00C1203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F2ADB" w14:textId="77777777" w:rsidR="00115656" w:rsidRDefault="00115656" w:rsidP="000D754F">
      <w:r>
        <w:separator/>
      </w:r>
    </w:p>
  </w:endnote>
  <w:endnote w:type="continuationSeparator" w:id="0">
    <w:p w14:paraId="60679D6D" w14:textId="77777777" w:rsidR="00115656" w:rsidRDefault="00115656" w:rsidP="000D7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2912A" w14:textId="77777777" w:rsidR="00115656" w:rsidRDefault="00115656" w:rsidP="000D754F">
      <w:r>
        <w:separator/>
      </w:r>
    </w:p>
  </w:footnote>
  <w:footnote w:type="continuationSeparator" w:id="0">
    <w:p w14:paraId="2E324496" w14:textId="77777777" w:rsidR="00115656" w:rsidRDefault="00115656" w:rsidP="000D7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65807"/>
    <w:multiLevelType w:val="hybridMultilevel"/>
    <w:tmpl w:val="9190D7C2"/>
    <w:lvl w:ilvl="0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" w15:restartNumberingAfterBreak="0">
    <w:nsid w:val="1A4D2981"/>
    <w:multiLevelType w:val="hybridMultilevel"/>
    <w:tmpl w:val="98D49A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9640B3"/>
    <w:multiLevelType w:val="hybridMultilevel"/>
    <w:tmpl w:val="BBC056B6"/>
    <w:lvl w:ilvl="0" w:tplc="D578FA3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1F677A58"/>
    <w:multiLevelType w:val="hybridMultilevel"/>
    <w:tmpl w:val="FFA0677C"/>
    <w:lvl w:ilvl="0" w:tplc="4DC283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DCD5F80"/>
    <w:multiLevelType w:val="hybridMultilevel"/>
    <w:tmpl w:val="992494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3E451D"/>
    <w:multiLevelType w:val="hybridMultilevel"/>
    <w:tmpl w:val="6F3A5E4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3DC099C"/>
    <w:multiLevelType w:val="hybridMultilevel"/>
    <w:tmpl w:val="03E60982"/>
    <w:lvl w:ilvl="0" w:tplc="B1E66A0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06237C"/>
    <w:rsid w:val="00005E54"/>
    <w:rsid w:val="00032389"/>
    <w:rsid w:val="00033B00"/>
    <w:rsid w:val="00040A45"/>
    <w:rsid w:val="00050DD0"/>
    <w:rsid w:val="0005570F"/>
    <w:rsid w:val="00065B83"/>
    <w:rsid w:val="00086EA3"/>
    <w:rsid w:val="000A15E2"/>
    <w:rsid w:val="000A477B"/>
    <w:rsid w:val="000B68D6"/>
    <w:rsid w:val="000B7624"/>
    <w:rsid w:val="000D754F"/>
    <w:rsid w:val="000E3E17"/>
    <w:rsid w:val="000F1AEE"/>
    <w:rsid w:val="000F5ECE"/>
    <w:rsid w:val="00100FAD"/>
    <w:rsid w:val="00114D8B"/>
    <w:rsid w:val="00115656"/>
    <w:rsid w:val="00145F04"/>
    <w:rsid w:val="0016204C"/>
    <w:rsid w:val="001652E0"/>
    <w:rsid w:val="001666C0"/>
    <w:rsid w:val="001864CD"/>
    <w:rsid w:val="00187273"/>
    <w:rsid w:val="00194693"/>
    <w:rsid w:val="0019746D"/>
    <w:rsid w:val="00197CBD"/>
    <w:rsid w:val="001D355C"/>
    <w:rsid w:val="00211176"/>
    <w:rsid w:val="00211C70"/>
    <w:rsid w:val="00214D09"/>
    <w:rsid w:val="00225C51"/>
    <w:rsid w:val="00247124"/>
    <w:rsid w:val="002478F3"/>
    <w:rsid w:val="00281FC8"/>
    <w:rsid w:val="002A02CC"/>
    <w:rsid w:val="002A4723"/>
    <w:rsid w:val="002A6755"/>
    <w:rsid w:val="002B362A"/>
    <w:rsid w:val="002C6841"/>
    <w:rsid w:val="003150B6"/>
    <w:rsid w:val="00320D05"/>
    <w:rsid w:val="00355330"/>
    <w:rsid w:val="0035781D"/>
    <w:rsid w:val="003616EA"/>
    <w:rsid w:val="003666FA"/>
    <w:rsid w:val="00373237"/>
    <w:rsid w:val="003829A9"/>
    <w:rsid w:val="003A597D"/>
    <w:rsid w:val="003A754D"/>
    <w:rsid w:val="003B6C16"/>
    <w:rsid w:val="003E203B"/>
    <w:rsid w:val="004264B5"/>
    <w:rsid w:val="00434792"/>
    <w:rsid w:val="004447F5"/>
    <w:rsid w:val="004448EA"/>
    <w:rsid w:val="00445517"/>
    <w:rsid w:val="00446196"/>
    <w:rsid w:val="00461F81"/>
    <w:rsid w:val="00465FA2"/>
    <w:rsid w:val="00487CEA"/>
    <w:rsid w:val="004A101D"/>
    <w:rsid w:val="004A188C"/>
    <w:rsid w:val="004F0F87"/>
    <w:rsid w:val="004F6A02"/>
    <w:rsid w:val="00514A33"/>
    <w:rsid w:val="0053077D"/>
    <w:rsid w:val="005311C9"/>
    <w:rsid w:val="005417B9"/>
    <w:rsid w:val="00553313"/>
    <w:rsid w:val="00553D99"/>
    <w:rsid w:val="00555CAE"/>
    <w:rsid w:val="00557EDC"/>
    <w:rsid w:val="00563614"/>
    <w:rsid w:val="00585178"/>
    <w:rsid w:val="00587E6A"/>
    <w:rsid w:val="005949B5"/>
    <w:rsid w:val="005A573C"/>
    <w:rsid w:val="005B4768"/>
    <w:rsid w:val="005C3A11"/>
    <w:rsid w:val="005E3297"/>
    <w:rsid w:val="005F7D4B"/>
    <w:rsid w:val="00603B25"/>
    <w:rsid w:val="006314A6"/>
    <w:rsid w:val="00642EBB"/>
    <w:rsid w:val="00677018"/>
    <w:rsid w:val="006922FB"/>
    <w:rsid w:val="00694DFC"/>
    <w:rsid w:val="006978B2"/>
    <w:rsid w:val="006B4C9F"/>
    <w:rsid w:val="006E5DF6"/>
    <w:rsid w:val="006F567F"/>
    <w:rsid w:val="00700268"/>
    <w:rsid w:val="00735052"/>
    <w:rsid w:val="007719C0"/>
    <w:rsid w:val="0077420C"/>
    <w:rsid w:val="00794C4A"/>
    <w:rsid w:val="007A6B17"/>
    <w:rsid w:val="007B1C07"/>
    <w:rsid w:val="007E6ECE"/>
    <w:rsid w:val="00814A0E"/>
    <w:rsid w:val="0082702B"/>
    <w:rsid w:val="0084258D"/>
    <w:rsid w:val="0085417A"/>
    <w:rsid w:val="0089146D"/>
    <w:rsid w:val="00895C1E"/>
    <w:rsid w:val="008A43DC"/>
    <w:rsid w:val="008A4DFA"/>
    <w:rsid w:val="00903722"/>
    <w:rsid w:val="00911736"/>
    <w:rsid w:val="00923016"/>
    <w:rsid w:val="0092591B"/>
    <w:rsid w:val="0093682A"/>
    <w:rsid w:val="009872F7"/>
    <w:rsid w:val="0099154C"/>
    <w:rsid w:val="0099406C"/>
    <w:rsid w:val="009B4832"/>
    <w:rsid w:val="009B4A8D"/>
    <w:rsid w:val="009B7C9C"/>
    <w:rsid w:val="009C366C"/>
    <w:rsid w:val="009D344D"/>
    <w:rsid w:val="009D6057"/>
    <w:rsid w:val="009F7C4F"/>
    <w:rsid w:val="00A01F77"/>
    <w:rsid w:val="00A2143F"/>
    <w:rsid w:val="00A24A7B"/>
    <w:rsid w:val="00A26FC6"/>
    <w:rsid w:val="00A336C1"/>
    <w:rsid w:val="00A702BF"/>
    <w:rsid w:val="00A87305"/>
    <w:rsid w:val="00AB760C"/>
    <w:rsid w:val="00AD3779"/>
    <w:rsid w:val="00AE0860"/>
    <w:rsid w:val="00AE5B76"/>
    <w:rsid w:val="00AF687C"/>
    <w:rsid w:val="00B26307"/>
    <w:rsid w:val="00B31A69"/>
    <w:rsid w:val="00B3215E"/>
    <w:rsid w:val="00B36153"/>
    <w:rsid w:val="00B443EE"/>
    <w:rsid w:val="00B65E3A"/>
    <w:rsid w:val="00B66417"/>
    <w:rsid w:val="00B766F2"/>
    <w:rsid w:val="00B822E2"/>
    <w:rsid w:val="00B828B0"/>
    <w:rsid w:val="00B902F7"/>
    <w:rsid w:val="00B9154F"/>
    <w:rsid w:val="00BA4D54"/>
    <w:rsid w:val="00BB08E4"/>
    <w:rsid w:val="00BC5EEE"/>
    <w:rsid w:val="00BD4664"/>
    <w:rsid w:val="00BE07BD"/>
    <w:rsid w:val="00BE4D64"/>
    <w:rsid w:val="00BF0749"/>
    <w:rsid w:val="00BF22BC"/>
    <w:rsid w:val="00C0623F"/>
    <w:rsid w:val="00C12033"/>
    <w:rsid w:val="00C21631"/>
    <w:rsid w:val="00C67CE3"/>
    <w:rsid w:val="00CC36C6"/>
    <w:rsid w:val="00CD3E9B"/>
    <w:rsid w:val="00CD797C"/>
    <w:rsid w:val="00D05D05"/>
    <w:rsid w:val="00D06232"/>
    <w:rsid w:val="00D36EA2"/>
    <w:rsid w:val="00D45A62"/>
    <w:rsid w:val="00D467D0"/>
    <w:rsid w:val="00D46E76"/>
    <w:rsid w:val="00D50E46"/>
    <w:rsid w:val="00D6132C"/>
    <w:rsid w:val="00D76B5A"/>
    <w:rsid w:val="00D76D6E"/>
    <w:rsid w:val="00D81761"/>
    <w:rsid w:val="00D8497B"/>
    <w:rsid w:val="00DB3DC8"/>
    <w:rsid w:val="00DB4EC6"/>
    <w:rsid w:val="00DD5A2B"/>
    <w:rsid w:val="00DD7BC7"/>
    <w:rsid w:val="00DF2890"/>
    <w:rsid w:val="00E17ECD"/>
    <w:rsid w:val="00E55DBF"/>
    <w:rsid w:val="00E56962"/>
    <w:rsid w:val="00E81B5B"/>
    <w:rsid w:val="00E841AC"/>
    <w:rsid w:val="00E964F2"/>
    <w:rsid w:val="00EA688C"/>
    <w:rsid w:val="00ED0D58"/>
    <w:rsid w:val="00ED6057"/>
    <w:rsid w:val="00F04494"/>
    <w:rsid w:val="00F12C35"/>
    <w:rsid w:val="00F4103D"/>
    <w:rsid w:val="00FA4036"/>
    <w:rsid w:val="00FC6B40"/>
    <w:rsid w:val="00FF4504"/>
    <w:rsid w:val="00FF5D10"/>
    <w:rsid w:val="00FF7F4E"/>
    <w:rsid w:val="022F48F3"/>
    <w:rsid w:val="19087221"/>
    <w:rsid w:val="1D06237C"/>
    <w:rsid w:val="21CB7B54"/>
    <w:rsid w:val="73C9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A5A15EB"/>
  <w15:docId w15:val="{B7D5C839-A1F4-4B97-8A98-743B7750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0D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8">
    <w:name w:val="List Paragraph"/>
    <w:basedOn w:val="a"/>
    <w:uiPriority w:val="99"/>
    <w:rsid w:val="000D754F"/>
    <w:pPr>
      <w:ind w:firstLineChars="200" w:firstLine="420"/>
    </w:pPr>
  </w:style>
  <w:style w:type="character" w:customStyle="1" w:styleId="site-name">
    <w:name w:val="site-name"/>
    <w:basedOn w:val="a0"/>
    <w:rsid w:val="00587E6A"/>
  </w:style>
  <w:style w:type="character" w:customStyle="1" w:styleId="30">
    <w:name w:val="标题 3 字符"/>
    <w:basedOn w:val="a0"/>
    <w:link w:val="3"/>
    <w:uiPriority w:val="9"/>
    <w:semiHidden/>
    <w:rsid w:val="00320D05"/>
    <w:rPr>
      <w:rFonts w:ascii="Arial Unicode MS" w:eastAsia="微软雅黑" w:hAnsi="Arial Unicode MS"/>
      <w:b/>
      <w:bCs/>
      <w:kern w:val="2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320D05"/>
    <w:rPr>
      <w:color w:val="0000FF"/>
      <w:u w:val="single"/>
    </w:rPr>
  </w:style>
  <w:style w:type="character" w:customStyle="1" w:styleId="text-normal">
    <w:name w:val="text-normal"/>
    <w:basedOn w:val="a0"/>
    <w:rsid w:val="00320D0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20D0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320D05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20D0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320D0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graphql-java-kickstart/graphql-spring-boo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njiachen.gitee.io/vue-element-admin-site/z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raphql-java-kickstart/graphql-spring-boo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anjiachen.gitee.io/vue-element-admin-site/z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1019;&#24847;&#31616;&#21382;SJS0056A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创意简历SJS0056A.docx</Template>
  <TotalTime>740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An yu</cp:lastModifiedBy>
  <cp:revision>149</cp:revision>
  <cp:lastPrinted>2020-10-23T14:49:00Z</cp:lastPrinted>
  <dcterms:created xsi:type="dcterms:W3CDTF">2017-06-14T05:57:00Z</dcterms:created>
  <dcterms:modified xsi:type="dcterms:W3CDTF">2020-10-23T14:51:00Z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